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8A2B4" w14:textId="77777777" w:rsidR="576062CF" w:rsidRDefault="576062CF" w:rsidP="00FD478C"/>
    <w:p w14:paraId="4CB6B326" w14:textId="77777777" w:rsidR="576062CF" w:rsidRDefault="576062CF" w:rsidP="00FD478C"/>
    <w:p w14:paraId="180397E4" w14:textId="77777777" w:rsidR="576062CF" w:rsidRDefault="576062CF" w:rsidP="00FD478C"/>
    <w:p w14:paraId="5CE6CC8F" w14:textId="77777777" w:rsidR="576062CF" w:rsidRDefault="576062CF" w:rsidP="00FD478C"/>
    <w:p w14:paraId="1D4275C6" w14:textId="62E27EA8" w:rsidR="576062CF" w:rsidRPr="00FD478C" w:rsidRDefault="007D22C4" w:rsidP="00FD478C">
      <w:pPr>
        <w:pStyle w:val="Title"/>
      </w:pPr>
      <w:r w:rsidRPr="007D22C4">
        <w:t>Advanced Disinformation Detector</w:t>
      </w:r>
      <w:r w:rsidR="576062CF" w:rsidRPr="00FD478C">
        <w:t xml:space="preserve"> </w:t>
      </w:r>
    </w:p>
    <w:p w14:paraId="19ACEF05" w14:textId="3BBAFF97" w:rsidR="576062CF" w:rsidRDefault="576062CF" w:rsidP="00FD478C">
      <w:pPr>
        <w:pStyle w:val="Subtitle"/>
      </w:pPr>
    </w:p>
    <w:p w14:paraId="1A5A4E3D" w14:textId="46FA53F9" w:rsidR="00FD478C" w:rsidRDefault="007D22C4" w:rsidP="00FD478C">
      <w:pPr>
        <w:pStyle w:val="Subtitle"/>
      </w:pPr>
      <w:r>
        <w:t>Robert Gravelle</w:t>
      </w:r>
    </w:p>
    <w:p w14:paraId="15782F36" w14:textId="0E64ECF7" w:rsidR="00FD478C" w:rsidRDefault="007D22C4" w:rsidP="00FD478C">
      <w:pPr>
        <w:pStyle w:val="Subtitle"/>
      </w:pPr>
      <w:r>
        <w:t>McAfee Institute</w:t>
      </w:r>
      <w:r w:rsidR="00FD478C" w:rsidRPr="00FD478C">
        <w:t xml:space="preserve"> </w:t>
      </w:r>
    </w:p>
    <w:p w14:paraId="3EB7F52C" w14:textId="49B950DE" w:rsidR="00FD478C" w:rsidRDefault="00000000" w:rsidP="00FD478C">
      <w:pPr>
        <w:pStyle w:val="Subtitle"/>
      </w:pPr>
      <w:sdt>
        <w:sdtPr>
          <w:id w:val="-269631415"/>
          <w:placeholder>
            <w:docPart w:val="EC64977D8BCC4FB0BB438F58536D0098"/>
          </w:placeholder>
          <w:temporary/>
          <w:showingPlcHdr/>
          <w15:appearance w15:val="hidden"/>
        </w:sdtPr>
        <w:sdtContent>
          <w:r w:rsidR="00FD478C">
            <w:t>Course Number:</w:t>
          </w:r>
        </w:sdtContent>
      </w:sdt>
      <w:r w:rsidR="00FD478C" w:rsidRPr="00FD478C">
        <w:t xml:space="preserve"> </w:t>
      </w:r>
      <w:r w:rsidR="007D22C4">
        <w:t>Advanced OSINT</w:t>
      </w:r>
      <w:r w:rsidR="00FD478C" w:rsidRPr="00FD478C">
        <w:t xml:space="preserve"> </w:t>
      </w:r>
    </w:p>
    <w:p w14:paraId="3245688F" w14:textId="77777777" w:rsidR="576062CF" w:rsidRDefault="576062CF" w:rsidP="00DF3215"/>
    <w:p w14:paraId="2BC90C0B" w14:textId="77777777" w:rsidR="717E282B" w:rsidRDefault="717E282B" w:rsidP="00DF3215"/>
    <w:p w14:paraId="5ADFD085" w14:textId="77777777" w:rsidR="717E282B" w:rsidRDefault="717E282B" w:rsidP="00DF3215"/>
    <w:p w14:paraId="574F65F1" w14:textId="77777777" w:rsidR="717E282B" w:rsidRDefault="717E282B" w:rsidP="00DF3215"/>
    <w:p w14:paraId="1C06B069" w14:textId="77777777" w:rsidR="717E282B" w:rsidRDefault="717E282B" w:rsidP="00DF3215"/>
    <w:p w14:paraId="47AA6829" w14:textId="77777777" w:rsidR="709762D6" w:rsidRDefault="709762D6" w:rsidP="00DF3215"/>
    <w:p w14:paraId="6F6AD9B0" w14:textId="77777777" w:rsidR="709762D6" w:rsidRDefault="709762D6" w:rsidP="00DF3215"/>
    <w:p w14:paraId="712E2B3F" w14:textId="77777777" w:rsidR="717E282B" w:rsidRDefault="717E282B" w:rsidP="00DF3215"/>
    <w:p w14:paraId="133E08E6" w14:textId="77777777" w:rsidR="5643BF48" w:rsidRDefault="5643BF48" w:rsidP="00DF3215"/>
    <w:p w14:paraId="4DE82084" w14:textId="77777777" w:rsidR="733B038C" w:rsidRDefault="733B038C" w:rsidP="00DF3215"/>
    <w:p w14:paraId="5D34544C" w14:textId="77777777" w:rsidR="717E282B" w:rsidRDefault="717E282B" w:rsidP="00DF3215"/>
    <w:p w14:paraId="0BD43F42" w14:textId="65604065" w:rsidR="00FD478C" w:rsidRDefault="00FD478C" w:rsidP="007D4A2B"/>
    <w:p w14:paraId="688B7EA5" w14:textId="77777777" w:rsidR="576062CF" w:rsidRDefault="576062CF" w:rsidP="576062CF">
      <w:r>
        <w:br w:type="page"/>
      </w:r>
    </w:p>
    <w:p w14:paraId="60F31116" w14:textId="77777777" w:rsidR="007D22C4" w:rsidRPr="007D22C4" w:rsidRDefault="007D22C4" w:rsidP="007D22C4">
      <w:pPr>
        <w:rPr>
          <w:b/>
          <w:bCs/>
        </w:rPr>
      </w:pPr>
      <w:r w:rsidRPr="007D22C4">
        <w:rPr>
          <w:b/>
          <w:bCs/>
        </w:rPr>
        <w:lastRenderedPageBreak/>
        <w:t>Abstract</w:t>
      </w:r>
    </w:p>
    <w:p w14:paraId="67E36B68" w14:textId="77777777" w:rsidR="007D22C4" w:rsidRPr="007D22C4" w:rsidRDefault="007D22C4" w:rsidP="007D22C4">
      <w:pPr>
        <w:ind w:firstLine="0"/>
      </w:pPr>
      <w:r w:rsidRPr="007D22C4">
        <w:t xml:space="preserve">Disinformation has become a critical challenge in the digital age, necessitating effective detection mechanisms to combat the spread of false information. This project explores the development of a deep learning-based disinformation detection system using a binary classification model. We utilized two datasets containing labeled "Fake" and "True" information from the </w:t>
      </w:r>
      <w:r w:rsidRPr="007D22C4">
        <w:rPr>
          <w:i/>
          <w:iCs/>
        </w:rPr>
        <w:t>Misinformation &amp; Fake News text dataset</w:t>
      </w:r>
      <w:r w:rsidRPr="007D22C4">
        <w:t xml:space="preserve"> on </w:t>
      </w:r>
      <w:proofErr w:type="gramStart"/>
      <w:r w:rsidRPr="007D22C4">
        <w:t>Kaggle ,</w:t>
      </w:r>
      <w:proofErr w:type="gramEnd"/>
      <w:r w:rsidRPr="007D22C4">
        <w:t xml:space="preserve"> which were preprocessed through tokenization and padding to transform the text data into numerical form suitable for deep learning. A neural network model, featuring an embedding layer and a dense classification layer, was trained to differentiate between true and fake content with high accuracy.</w:t>
      </w:r>
    </w:p>
    <w:p w14:paraId="1A9C5CA2" w14:textId="77777777" w:rsidR="007D22C4" w:rsidRPr="007D22C4" w:rsidRDefault="007D22C4" w:rsidP="007D22C4">
      <w:r w:rsidRPr="007D22C4">
        <w:t>The model achieved a remarkable test accuracy of 99.32%, supported by precision and recall scores of 0.99 for both classes, showcasing balanced performance in identifying disinformation. The system demonstrates the effectiveness of deep learning techniques, particularly in automatically extracting features from text and handling the nuanced distinctions in language that characterize disinformation. By applying further improvements such as advanced architectures (e.g., LSTMs, transformers) and fine-tuning techniques, the model can be enhanced for real-world deployment in detecting disinformation across various digital platforms.</w:t>
      </w:r>
    </w:p>
    <w:p w14:paraId="7B9A833F" w14:textId="77777777" w:rsidR="007D22C4" w:rsidRPr="007D22C4" w:rsidRDefault="007D22C4" w:rsidP="007D22C4">
      <w:r w:rsidRPr="007D22C4">
        <w:t>This project highlights the power of deep learning for addressing complex text classification problems, offering a scalable solution for disinformation detection that can adapt to the ever-evolving landscape of online information.</w:t>
      </w:r>
    </w:p>
    <w:p w14:paraId="74271010" w14:textId="77777777" w:rsidR="576062CF" w:rsidRDefault="576062CF">
      <w:r>
        <w:br w:type="page"/>
      </w:r>
    </w:p>
    <w:p w14:paraId="5E40AAF0" w14:textId="77777777" w:rsidR="001B27AB" w:rsidRPr="00FD478C" w:rsidRDefault="001B27AB" w:rsidP="001B27AB">
      <w:pPr>
        <w:pStyle w:val="Title"/>
      </w:pPr>
      <w:r w:rsidRPr="007D22C4">
        <w:lastRenderedPageBreak/>
        <w:t>Advanced Disinformation Detector</w:t>
      </w:r>
      <w:r w:rsidRPr="00FD478C">
        <w:t xml:space="preserve"> </w:t>
      </w:r>
    </w:p>
    <w:p w14:paraId="160D38E8" w14:textId="77777777" w:rsidR="001B27AB" w:rsidRDefault="001B27AB" w:rsidP="576062CF">
      <w:r w:rsidRPr="001B27AB">
        <w:rPr>
          <w:b/>
          <w:bCs/>
        </w:rPr>
        <w:t>Introduction</w:t>
      </w:r>
      <w:r>
        <w:rPr>
          <w:b/>
          <w:bCs/>
        </w:rPr>
        <w:t xml:space="preserve"> </w:t>
      </w:r>
      <w:r>
        <w:rPr>
          <w:b/>
          <w:bCs/>
        </w:rPr>
        <w:br/>
      </w:r>
      <w:r w:rsidRPr="001B27AB">
        <w:t xml:space="preserve">Deep learning, a subset of machine learning, has revolutionized the field of artificial intelligence, offering significant advancements in tasks such as image recognition, natural language processing, and disinformation detection. Disinformation, often spread deliberately to deceive or manipulate audiences, is a growing concern, especially in the digital age. While traditional machine learning methods have been used to detect disinformation, deep learning models offer more sophisticated capabilities by processing data through multiple layers of neural networks. This paper presents a step-by-step tutorial on building a deep learning-based disinformation detection system using a binary classification model. The dataset used is sourced from the </w:t>
      </w:r>
      <w:r w:rsidRPr="001B27AB">
        <w:rPr>
          <w:i/>
          <w:iCs/>
        </w:rPr>
        <w:t>Misinformation &amp; Fake News text dataset</w:t>
      </w:r>
      <w:r w:rsidRPr="001B27AB">
        <w:t xml:space="preserve"> (</w:t>
      </w:r>
      <w:proofErr w:type="spellStart"/>
      <w:r w:rsidRPr="001B27AB">
        <w:t>Peutz</w:t>
      </w:r>
      <w:proofErr w:type="spellEnd"/>
      <w:r w:rsidRPr="001B27AB">
        <w:t>, 2024) on Kaggle.</w:t>
      </w:r>
    </w:p>
    <w:p w14:paraId="5C86F600" w14:textId="77777777" w:rsidR="001B27AB" w:rsidRDefault="001B27AB" w:rsidP="001B27AB">
      <w:pPr>
        <w:ind w:firstLine="0"/>
      </w:pPr>
    </w:p>
    <w:p w14:paraId="2FC1262C" w14:textId="081C4F86" w:rsidR="576062CF" w:rsidRDefault="001B27AB" w:rsidP="001B27AB">
      <w:pPr>
        <w:ind w:firstLine="0"/>
      </w:pPr>
      <w:r w:rsidRPr="001B27AB">
        <w:rPr>
          <w:b/>
          <w:bCs/>
        </w:rPr>
        <w:t>Preparing the Environment</w:t>
      </w:r>
      <w:r>
        <w:rPr>
          <w:b/>
          <w:bCs/>
        </w:rPr>
        <w:t xml:space="preserve"> </w:t>
      </w:r>
      <w:r w:rsidRPr="001B27AB">
        <w:t>The first step in building a deep learning model for disinformation detection involves setting up the environment and loading the necessary libraries and dataset.</w:t>
      </w:r>
      <w:r>
        <w:t xml:space="preserve"> </w:t>
      </w:r>
      <w:r w:rsidR="72E609EB">
        <w:t xml:space="preserve"> </w:t>
      </w:r>
    </w:p>
    <w:p w14:paraId="4BAE780C" w14:textId="77777777" w:rsidR="001B27AB" w:rsidRDefault="001B27AB" w:rsidP="576062CF"/>
    <w:p w14:paraId="3E90959F" w14:textId="458780CF" w:rsidR="001B27AB" w:rsidRDefault="001B27AB" w:rsidP="001B27AB">
      <w:pPr>
        <w:ind w:firstLine="0"/>
        <w:rPr>
          <w:b/>
          <w:bCs/>
        </w:rPr>
      </w:pPr>
      <w:r w:rsidRPr="001B27AB">
        <w:rPr>
          <w:b/>
          <w:bCs/>
        </w:rPr>
        <w:t xml:space="preserve">Installing </w:t>
      </w:r>
      <w:r>
        <w:rPr>
          <w:b/>
          <w:bCs/>
        </w:rPr>
        <w:t xml:space="preserve">and </w:t>
      </w:r>
      <w:r w:rsidRPr="001B27AB">
        <w:rPr>
          <w:b/>
          <w:bCs/>
        </w:rPr>
        <w:t>Impor</w:t>
      </w:r>
      <w:r>
        <w:rPr>
          <w:b/>
          <w:bCs/>
        </w:rPr>
        <w:t>t</w:t>
      </w:r>
      <w:r w:rsidRPr="001B27AB">
        <w:rPr>
          <w:b/>
          <w:bCs/>
        </w:rPr>
        <w:t xml:space="preserve"> Libraries</w:t>
      </w:r>
      <w:r>
        <w:rPr>
          <w:b/>
          <w:bCs/>
        </w:rPr>
        <w:t xml:space="preserve"> </w:t>
      </w:r>
      <w:r w:rsidRPr="001B27AB">
        <w:rPr>
          <w:b/>
          <w:bCs/>
        </w:rPr>
        <w:t>Ne</w:t>
      </w:r>
      <w:r>
        <w:rPr>
          <w:b/>
          <w:bCs/>
        </w:rPr>
        <w:t xml:space="preserve">eded </w:t>
      </w:r>
    </w:p>
    <w:p w14:paraId="414DA626" w14:textId="53271ED5" w:rsidR="576062CF" w:rsidRPr="001B27AB" w:rsidRDefault="001B27AB" w:rsidP="001B27AB">
      <w:pPr>
        <w:ind w:firstLine="0"/>
      </w:pPr>
      <w:r w:rsidRPr="001B27AB">
        <w:t>Install the d</w:t>
      </w:r>
      <w:r w:rsidRPr="001B27AB">
        <w:t xml:space="preserve">eep learning libraries such as TensorFlow and </w:t>
      </w:r>
      <w:proofErr w:type="spellStart"/>
      <w:r w:rsidRPr="001B27AB">
        <w:t>Keras</w:t>
      </w:r>
      <w:proofErr w:type="spellEnd"/>
      <w:r w:rsidRPr="001B27AB">
        <w:t xml:space="preserve"> </w:t>
      </w:r>
      <w:r>
        <w:t xml:space="preserve">which </w:t>
      </w:r>
      <w:r w:rsidRPr="001B27AB">
        <w:t>are essential for building neural network models.</w:t>
      </w:r>
      <w:r w:rsidR="72E609EB" w:rsidRPr="001B27AB">
        <w:t xml:space="preserve"> </w:t>
      </w:r>
      <w:r w:rsidRPr="001B27AB">
        <w:t>After installation, import the required libraries</w:t>
      </w:r>
      <w:r>
        <w:t xml:space="preserve"> as needed.</w:t>
      </w:r>
    </w:p>
    <w:p w14:paraId="1CC1AFB4" w14:textId="77777777" w:rsidR="001B27AB" w:rsidRDefault="001B27AB" w:rsidP="001B27AB">
      <w:pPr>
        <w:ind w:firstLine="0"/>
        <w:rPr>
          <w:b/>
          <w:bCs/>
        </w:rPr>
      </w:pPr>
    </w:p>
    <w:p w14:paraId="2581442E" w14:textId="4F30C350" w:rsidR="001B27AB" w:rsidRDefault="001B27AB" w:rsidP="001B27AB">
      <w:pPr>
        <w:ind w:firstLine="0"/>
        <w:rPr>
          <w:b/>
          <w:bCs/>
        </w:rPr>
      </w:pPr>
      <w:r w:rsidRPr="001B27AB">
        <w:rPr>
          <w:b/>
          <w:bCs/>
        </w:rPr>
        <w:t>Load and Prepar</w:t>
      </w:r>
      <w:r>
        <w:rPr>
          <w:b/>
          <w:bCs/>
        </w:rPr>
        <w:t>e</w:t>
      </w:r>
      <w:r w:rsidRPr="001B27AB">
        <w:rPr>
          <w:b/>
          <w:bCs/>
        </w:rPr>
        <w:t xml:space="preserve"> the Dataset</w:t>
      </w:r>
    </w:p>
    <w:p w14:paraId="26373309" w14:textId="44361F58" w:rsidR="576062CF" w:rsidRDefault="001B27AB" w:rsidP="001B27AB">
      <w:pPr>
        <w:ind w:firstLine="0"/>
      </w:pPr>
      <w:r>
        <w:t>T</w:t>
      </w:r>
      <w:r w:rsidRPr="001B27AB">
        <w:t>he</w:t>
      </w:r>
      <w:r>
        <w:t xml:space="preserve"> project requires the </w:t>
      </w:r>
      <w:r w:rsidRPr="001B27AB">
        <w:t>dataset</w:t>
      </w:r>
      <w:r>
        <w:t xml:space="preserve"> which</w:t>
      </w:r>
      <w:r w:rsidRPr="001B27AB">
        <w:t xml:space="preserve"> contains both fake and true disinformation examples, each labeled accordingly. The dataset is loaded using pandas, and text data is extracted for preprocessing</w:t>
      </w:r>
      <w:r>
        <w:t>.</w:t>
      </w:r>
    </w:p>
    <w:p w14:paraId="51259ED4" w14:textId="77777777" w:rsidR="001B27AB" w:rsidRDefault="001B27AB" w:rsidP="001B27AB">
      <w:pPr>
        <w:ind w:firstLine="0"/>
      </w:pPr>
    </w:p>
    <w:p w14:paraId="7B61908F" w14:textId="11CC9DFD" w:rsidR="001B27AB" w:rsidRDefault="001B27AB" w:rsidP="001B27AB">
      <w:pPr>
        <w:ind w:firstLine="0"/>
        <w:rPr>
          <w:b/>
          <w:bCs/>
        </w:rPr>
      </w:pPr>
      <w:r w:rsidRPr="001B27AB">
        <w:rPr>
          <w:b/>
          <w:bCs/>
        </w:rPr>
        <w:t>Text Preprocessing for Deep Learning</w:t>
      </w:r>
    </w:p>
    <w:p w14:paraId="242F9468" w14:textId="1E64B24C" w:rsidR="001B27AB" w:rsidRDefault="001B27AB" w:rsidP="001B27AB">
      <w:pPr>
        <w:ind w:firstLine="0"/>
      </w:pPr>
      <w:r w:rsidRPr="001B27AB">
        <w:lastRenderedPageBreak/>
        <w:t>Deep learning models require numerical input. To convert the text data into numerical format, we apply tokenization and padding.</w:t>
      </w:r>
    </w:p>
    <w:p w14:paraId="3B309294" w14:textId="40AF183A" w:rsidR="001B27AB" w:rsidRDefault="001B27AB" w:rsidP="001B27AB">
      <w:pPr>
        <w:ind w:firstLine="0"/>
        <w:rPr>
          <w:b/>
          <w:bCs/>
        </w:rPr>
      </w:pPr>
      <w:r>
        <w:tab/>
      </w:r>
      <w:r w:rsidRPr="001B27AB">
        <w:rPr>
          <w:b/>
          <w:bCs/>
        </w:rPr>
        <w:t>Tokenization and Padding</w:t>
      </w:r>
    </w:p>
    <w:p w14:paraId="1C51AE6B" w14:textId="5791A8CA" w:rsidR="001B27AB" w:rsidRDefault="001B27AB" w:rsidP="001B27AB">
      <w:pPr>
        <w:ind w:firstLine="0"/>
      </w:pPr>
      <w:r>
        <w:rPr>
          <w:b/>
          <w:bCs/>
        </w:rPr>
        <w:tab/>
      </w:r>
      <w:r w:rsidRPr="001B27AB">
        <w:t xml:space="preserve">Tokenization breaks down the text into numerical values, while padding ensures that each sequence has the same length, </w:t>
      </w:r>
      <w:r w:rsidRPr="001B27AB">
        <w:t>this</w:t>
      </w:r>
      <w:r w:rsidRPr="001B27AB">
        <w:t xml:space="preserve"> is necessary for deep learning models to process the data efficiently</w:t>
      </w:r>
      <w:r w:rsidRPr="001B27AB">
        <w:t>.</w:t>
      </w:r>
    </w:p>
    <w:p w14:paraId="018DD517" w14:textId="77777777" w:rsidR="001B27AB" w:rsidRDefault="001B27AB" w:rsidP="001B27AB">
      <w:pPr>
        <w:ind w:firstLine="0"/>
      </w:pPr>
    </w:p>
    <w:p w14:paraId="6DAAC4FE" w14:textId="7209A249" w:rsidR="001B27AB" w:rsidRDefault="001B27AB" w:rsidP="001B27AB">
      <w:pPr>
        <w:ind w:firstLine="0"/>
        <w:rPr>
          <w:b/>
          <w:bCs/>
        </w:rPr>
      </w:pPr>
      <w:r w:rsidRPr="001B27AB">
        <w:rPr>
          <w:b/>
          <w:bCs/>
        </w:rPr>
        <w:t>Building the Neural Network</w:t>
      </w:r>
    </w:p>
    <w:p w14:paraId="547A648F" w14:textId="3FA3ACAE" w:rsidR="001B27AB" w:rsidRDefault="001B27AB" w:rsidP="001B27AB">
      <w:pPr>
        <w:ind w:firstLine="0"/>
      </w:pPr>
      <w:r w:rsidRPr="001B27AB">
        <w:t xml:space="preserve">Once the data is prepared, the next step is to build the neural network model. </w:t>
      </w:r>
      <w:r>
        <w:t xml:space="preserve">In this </w:t>
      </w:r>
      <w:r w:rsidRPr="001B27AB">
        <w:t xml:space="preserve">project, </w:t>
      </w:r>
      <w:r>
        <w:t>I</w:t>
      </w:r>
      <w:r w:rsidRPr="001B27AB">
        <w:t xml:space="preserve"> use a simple architecture consisting of an embedding layer followed by a dense layer for binary classification.</w:t>
      </w:r>
    </w:p>
    <w:p w14:paraId="77F3C6E9" w14:textId="2784E1DD" w:rsidR="00F94852" w:rsidRPr="00F94852" w:rsidRDefault="00F94852" w:rsidP="001B27AB">
      <w:pPr>
        <w:ind w:firstLine="0"/>
        <w:rPr>
          <w:b/>
          <w:bCs/>
        </w:rPr>
      </w:pPr>
      <w:r>
        <w:tab/>
      </w:r>
      <w:r w:rsidRPr="00F94852">
        <w:rPr>
          <w:b/>
          <w:bCs/>
        </w:rPr>
        <w:t>Defining the Model</w:t>
      </w:r>
    </w:p>
    <w:p w14:paraId="52AB3238" w14:textId="082EED3E" w:rsidR="00F94852" w:rsidRDefault="00F94852" w:rsidP="001B27AB">
      <w:pPr>
        <w:ind w:firstLine="0"/>
      </w:pPr>
      <w:r>
        <w:tab/>
        <w:t>T</w:t>
      </w:r>
      <w:r w:rsidRPr="00F94852">
        <w:t>he model begins with an embedding layer to learn word representations, followed by a flatten layer, and a dense output layer with sigmoid activation for binary classification</w:t>
      </w:r>
      <w:r>
        <w:t>.</w:t>
      </w:r>
    </w:p>
    <w:p w14:paraId="1CD0F2AE" w14:textId="1FB2A874" w:rsidR="00F94852" w:rsidRDefault="00F94852" w:rsidP="00F94852">
      <w:r w:rsidRPr="00F94852">
        <w:rPr>
          <w:b/>
          <w:bCs/>
        </w:rPr>
        <w:t>Compiling the Model</w:t>
      </w:r>
      <w:r>
        <w:rPr>
          <w:b/>
          <w:bCs/>
        </w:rPr>
        <w:br/>
      </w:r>
      <w:r>
        <w:rPr>
          <w:b/>
          <w:bCs/>
        </w:rPr>
        <w:tab/>
      </w:r>
      <w:r w:rsidRPr="00F94852">
        <w:t>The model is compiled with the Adam optimizer and binary cross-entropy as the loss function, appropriate for binary classification tasks</w:t>
      </w:r>
      <w:r w:rsidRPr="00F94852">
        <w:t>.</w:t>
      </w:r>
    </w:p>
    <w:p w14:paraId="105DE6F7" w14:textId="3D6BEDA2" w:rsidR="00F94852" w:rsidRDefault="00F94852" w:rsidP="00F94852">
      <w:pPr>
        <w:rPr>
          <w:b/>
          <w:bCs/>
        </w:rPr>
      </w:pPr>
      <w:r w:rsidRPr="00F94852">
        <w:rPr>
          <w:b/>
          <w:bCs/>
        </w:rPr>
        <w:t>Training the Model</w:t>
      </w:r>
    </w:p>
    <w:p w14:paraId="410567C3" w14:textId="15053A07" w:rsidR="00F94852" w:rsidRDefault="00F94852" w:rsidP="00F94852">
      <w:r w:rsidRPr="00F94852">
        <w:t>The model is trained on the data for five epochs, with 20% of the training data used as validation data</w:t>
      </w:r>
      <w:r w:rsidRPr="00F94852">
        <w:t>.</w:t>
      </w:r>
    </w:p>
    <w:p w14:paraId="0D76E5AE" w14:textId="74B8BAEF" w:rsidR="00F94852" w:rsidRPr="00F94852" w:rsidRDefault="00F94852" w:rsidP="00F94852">
      <w:pPr>
        <w:rPr>
          <w:b/>
          <w:bCs/>
        </w:rPr>
      </w:pPr>
      <w:r w:rsidRPr="00F94852">
        <w:rPr>
          <w:b/>
          <w:bCs/>
        </w:rPr>
        <w:t>Understanding the Model</w:t>
      </w:r>
    </w:p>
    <w:p w14:paraId="72459AE2" w14:textId="654EF622" w:rsidR="00F94852" w:rsidRPr="00F94852" w:rsidRDefault="00F94852" w:rsidP="00F94852">
      <w:pPr>
        <w:ind w:firstLine="0"/>
      </w:pPr>
      <w:r>
        <w:tab/>
      </w:r>
      <w:r w:rsidRPr="00F94852">
        <w:t>The architecture used includes</w:t>
      </w:r>
      <w:r>
        <w:t xml:space="preserve"> three layers. They Include the Embedding Layer, the Flatten layer and the Dense layer.</w:t>
      </w:r>
    </w:p>
    <w:p w14:paraId="7353C4C3" w14:textId="77777777" w:rsidR="00F94852" w:rsidRPr="00F94852" w:rsidRDefault="00F94852" w:rsidP="00F94852">
      <w:pPr>
        <w:numPr>
          <w:ilvl w:val="0"/>
          <w:numId w:val="1"/>
        </w:numPr>
      </w:pPr>
      <w:r w:rsidRPr="00F94852">
        <w:rPr>
          <w:b/>
          <w:bCs/>
        </w:rPr>
        <w:t>Embedding Layer</w:t>
      </w:r>
      <w:r w:rsidRPr="00F94852">
        <w:t>: Learns word embeddings for the text.</w:t>
      </w:r>
    </w:p>
    <w:p w14:paraId="6FB065FF" w14:textId="77777777" w:rsidR="00F94852" w:rsidRPr="00F94852" w:rsidRDefault="00F94852" w:rsidP="00F94852">
      <w:pPr>
        <w:numPr>
          <w:ilvl w:val="0"/>
          <w:numId w:val="1"/>
        </w:numPr>
      </w:pPr>
      <w:r w:rsidRPr="00F94852">
        <w:rPr>
          <w:b/>
          <w:bCs/>
        </w:rPr>
        <w:t>Flatten Layer</w:t>
      </w:r>
      <w:r w:rsidRPr="00F94852">
        <w:t>: Converts the 2D output of the embedding layer into a 1D tensor.</w:t>
      </w:r>
    </w:p>
    <w:p w14:paraId="5D45DCE6" w14:textId="77777777" w:rsidR="00F94852" w:rsidRDefault="00F94852" w:rsidP="00F94852">
      <w:pPr>
        <w:numPr>
          <w:ilvl w:val="0"/>
          <w:numId w:val="1"/>
        </w:numPr>
      </w:pPr>
      <w:r w:rsidRPr="00F94852">
        <w:rPr>
          <w:b/>
          <w:bCs/>
        </w:rPr>
        <w:t>Dense Layer</w:t>
      </w:r>
      <w:r w:rsidRPr="00F94852">
        <w:t>: With a sigmoid activation, predicts the probability of the input being fake or true.</w:t>
      </w:r>
    </w:p>
    <w:p w14:paraId="24C564F9" w14:textId="379255D9" w:rsidR="00F94852" w:rsidRDefault="00F94852" w:rsidP="00F94852">
      <w:pPr>
        <w:ind w:left="360" w:firstLine="0"/>
        <w:rPr>
          <w:b/>
          <w:bCs/>
        </w:rPr>
      </w:pPr>
      <w:r w:rsidRPr="00F94852">
        <w:rPr>
          <w:b/>
          <w:bCs/>
        </w:rPr>
        <w:lastRenderedPageBreak/>
        <w:t>Evaluating the Model</w:t>
      </w:r>
    </w:p>
    <w:p w14:paraId="5092AC62" w14:textId="2D4E4850" w:rsidR="00F94852" w:rsidRDefault="00F94852" w:rsidP="00F94852">
      <w:pPr>
        <w:ind w:left="360" w:firstLine="0"/>
      </w:pPr>
      <w:r w:rsidRPr="005C0E23">
        <w:t xml:space="preserve">After training, it is </w:t>
      </w:r>
      <w:r w:rsidR="005C0E23">
        <w:t xml:space="preserve">imperative </w:t>
      </w:r>
      <w:r w:rsidRPr="005C0E23">
        <w:t>to evaluate the model's performance on unseen data to check for generalization and potential overfitting or underfitting.</w:t>
      </w:r>
    </w:p>
    <w:p w14:paraId="27930E86" w14:textId="77777777" w:rsidR="005C0E23" w:rsidRDefault="005C0E23" w:rsidP="00F94852">
      <w:pPr>
        <w:ind w:left="360" w:firstLine="0"/>
      </w:pPr>
    </w:p>
    <w:p w14:paraId="5C4A62A2" w14:textId="14FBA930" w:rsidR="005C0E23" w:rsidRDefault="005C0E23" w:rsidP="00F94852">
      <w:pPr>
        <w:ind w:left="360" w:firstLine="0"/>
        <w:rPr>
          <w:b/>
          <w:bCs/>
        </w:rPr>
      </w:pPr>
      <w:r w:rsidRPr="005C0E23">
        <w:rPr>
          <w:b/>
          <w:bCs/>
        </w:rPr>
        <w:t>Evaluating on</w:t>
      </w:r>
      <w:r>
        <w:rPr>
          <w:b/>
          <w:bCs/>
        </w:rPr>
        <w:t xml:space="preserve"> the</w:t>
      </w:r>
      <w:r w:rsidRPr="005C0E23">
        <w:rPr>
          <w:b/>
          <w:bCs/>
        </w:rPr>
        <w:t xml:space="preserve"> Test Data</w:t>
      </w:r>
    </w:p>
    <w:p w14:paraId="5AEFA75B" w14:textId="76D86ABB" w:rsidR="005C0E23" w:rsidRDefault="005C0E23" w:rsidP="00F94852">
      <w:pPr>
        <w:ind w:left="360" w:firstLine="0"/>
      </w:pPr>
      <w:r w:rsidRPr="005C0E23">
        <w:t>The trained model is evaluated on the test data to measure accuracy</w:t>
      </w:r>
      <w:r w:rsidRPr="005C0E23">
        <w:t xml:space="preserve"> and to ensure the integrity and validity of the test.</w:t>
      </w:r>
    </w:p>
    <w:p w14:paraId="5152199A" w14:textId="77777777" w:rsidR="005C0E23" w:rsidRDefault="005C0E23" w:rsidP="00F94852">
      <w:pPr>
        <w:ind w:left="360" w:firstLine="0"/>
      </w:pPr>
    </w:p>
    <w:p w14:paraId="5D216B66" w14:textId="038DE06B" w:rsidR="005C0E23" w:rsidRPr="005C0E23" w:rsidRDefault="005C0E23" w:rsidP="00F94852">
      <w:pPr>
        <w:ind w:left="360" w:firstLine="0"/>
        <w:rPr>
          <w:b/>
          <w:bCs/>
        </w:rPr>
      </w:pPr>
      <w:r w:rsidRPr="005C0E23">
        <w:rPr>
          <w:b/>
          <w:bCs/>
        </w:rPr>
        <w:t>Analyzing the Results</w:t>
      </w:r>
    </w:p>
    <w:p w14:paraId="4C5A2D1C" w14:textId="054550D3" w:rsidR="005C0E23" w:rsidRPr="00F94852" w:rsidRDefault="005C0E23" w:rsidP="00F94852">
      <w:pPr>
        <w:ind w:left="360" w:firstLine="0"/>
      </w:pPr>
      <w:r>
        <w:t>The need to understand</w:t>
      </w:r>
      <w:r w:rsidRPr="005C0E23">
        <w:t xml:space="preserve"> the model's performance requires interpreting metrics such as accuracy, precision, recall, and F1-score. The confusion matrix provides a clearer picture of false positives and false negatives, which can indicate if the model is overfitting to the training data or underperforming on the validation data.</w:t>
      </w:r>
    </w:p>
    <w:p w14:paraId="5A1C9321" w14:textId="5C3847BB" w:rsidR="00F94852" w:rsidRDefault="00F94852" w:rsidP="001B27AB">
      <w:pPr>
        <w:ind w:firstLine="0"/>
      </w:pPr>
      <w:r>
        <w:tab/>
      </w:r>
    </w:p>
    <w:p w14:paraId="36AAB7FE" w14:textId="77777777" w:rsidR="001B27AB" w:rsidRPr="001B27AB" w:rsidRDefault="001B27AB" w:rsidP="001B27AB">
      <w:pPr>
        <w:ind w:firstLine="0"/>
      </w:pPr>
    </w:p>
    <w:p w14:paraId="7347F7F8" w14:textId="77777777" w:rsidR="007F5ABD" w:rsidRPr="007F5ABD" w:rsidRDefault="007F5ABD" w:rsidP="007F5ABD">
      <w:pPr>
        <w:ind w:firstLine="0"/>
        <w:rPr>
          <w:b/>
          <w:bCs/>
        </w:rPr>
      </w:pPr>
      <w:r w:rsidRPr="007F5ABD">
        <w:rPr>
          <w:b/>
          <w:bCs/>
        </w:rPr>
        <w:t>Conclusion</w:t>
      </w:r>
    </w:p>
    <w:p w14:paraId="2B00CF92" w14:textId="77777777" w:rsidR="007F5ABD" w:rsidRPr="007F5ABD" w:rsidRDefault="007F5ABD" w:rsidP="007F5ABD">
      <w:pPr>
        <w:ind w:firstLine="0"/>
      </w:pPr>
      <w:r w:rsidRPr="007F5ABD">
        <w:t>This</w:t>
      </w:r>
      <w:r>
        <w:t xml:space="preserve"> Deep Learning</w:t>
      </w:r>
      <w:r w:rsidRPr="007F5ABD">
        <w:t xml:space="preserve"> project demonstrates how deep learning can be applied to disinformation detection. By utilizing tokenization, embedding layers, and a neural network architecture, the model </w:t>
      </w:r>
      <w:r>
        <w:t>can identify</w:t>
      </w:r>
      <w:r w:rsidRPr="007F5ABD">
        <w:t xml:space="preserve"> fake news with high accuracy. Future improvements may include </w:t>
      </w:r>
      <w:r>
        <w:t>using</w:t>
      </w:r>
      <w:r w:rsidRPr="007F5ABD">
        <w:t xml:space="preserve"> more advanced architectures like LSTMs, GRUs, or transformer models for better sequence handling and context understanding.</w:t>
      </w:r>
    </w:p>
    <w:p w14:paraId="314D5239" w14:textId="77777777" w:rsidR="001B27AB" w:rsidRPr="001B27AB" w:rsidRDefault="001B27AB" w:rsidP="001B27AB">
      <w:pPr>
        <w:ind w:firstLine="0"/>
      </w:pPr>
    </w:p>
    <w:p w14:paraId="1A13CBC4" w14:textId="047CEA42" w:rsidR="001B27AB" w:rsidRPr="001B27AB" w:rsidRDefault="001B27AB" w:rsidP="001B27AB">
      <w:pPr>
        <w:ind w:firstLine="0"/>
        <w:rPr>
          <w:b/>
          <w:bCs/>
        </w:rPr>
      </w:pPr>
      <w:r>
        <w:rPr>
          <w:b/>
          <w:bCs/>
        </w:rPr>
        <w:tab/>
      </w:r>
    </w:p>
    <w:p w14:paraId="2DBF87DC" w14:textId="1ED1D793" w:rsidR="576062CF" w:rsidRDefault="576062CF" w:rsidP="007F5ABD">
      <w:pPr>
        <w:pStyle w:val="Heading3"/>
      </w:pPr>
    </w:p>
    <w:p w14:paraId="27CBC05D" w14:textId="77777777" w:rsidR="576062CF" w:rsidRDefault="00000000" w:rsidP="00FA4C9E">
      <w:pPr>
        <w:pStyle w:val="SectionTitle"/>
      </w:pPr>
      <w:sdt>
        <w:sdtPr>
          <w:id w:val="682713825"/>
          <w:placeholder>
            <w:docPart w:val="6CC9812B59834B288962F401C5069202"/>
          </w:placeholder>
          <w:temporary/>
          <w:showingPlcHdr/>
          <w15:appearance w15:val="hidden"/>
        </w:sdtPr>
        <w:sdtContent>
          <w:r w:rsidR="00FA4C9E" w:rsidRPr="576062CF">
            <w:t>References</w:t>
          </w:r>
        </w:sdtContent>
      </w:sdt>
      <w:r w:rsidR="576062CF" w:rsidRPr="576062CF">
        <w:t xml:space="preserve"> </w:t>
      </w:r>
    </w:p>
    <w:p w14:paraId="6988B5A0" w14:textId="7754BADB" w:rsidR="00580944" w:rsidRDefault="00580944">
      <w:r w:rsidRPr="00580944">
        <w:lastRenderedPageBreak/>
        <w:t xml:space="preserve">[1] Steven </w:t>
      </w:r>
      <w:proofErr w:type="spellStart"/>
      <w:r w:rsidRPr="00580944">
        <w:t>Peutz</w:t>
      </w:r>
      <w:proofErr w:type="spellEnd"/>
      <w:r w:rsidRPr="00580944">
        <w:t xml:space="preserve">, Misinformation &amp; Fake News text dataset 79k, Kaggle. Available at: </w:t>
      </w:r>
      <w:hyperlink r:id="rId10" w:history="1">
        <w:r w:rsidRPr="00B34392">
          <w:rPr>
            <w:rStyle w:val="Hyperlink"/>
          </w:rPr>
          <w:t>https://www.kaggle.com/datasets/stevenpeutz/misinformation-fake-news-text-dataset-79k/data?select=EXTRA_RussianPropagandaSubset.csv</w:t>
        </w:r>
      </w:hyperlink>
    </w:p>
    <w:p w14:paraId="17E23D50" w14:textId="77777777" w:rsidR="00580944" w:rsidRDefault="00580944"/>
    <w:p w14:paraId="32D27902" w14:textId="7E0518DD" w:rsidR="576062CF" w:rsidRDefault="576062CF" w:rsidP="007F5ABD">
      <w:pPr>
        <w:ind w:firstLine="0"/>
      </w:pPr>
    </w:p>
    <w:p w14:paraId="411D4BE1" w14:textId="77777777" w:rsidR="007F5ABD" w:rsidRDefault="007F5ABD" w:rsidP="007F5ABD">
      <w:pPr>
        <w:ind w:firstLine="0"/>
      </w:pPr>
    </w:p>
    <w:p w14:paraId="1BAA5BA7" w14:textId="77777777" w:rsidR="007F5ABD" w:rsidRDefault="007F5ABD" w:rsidP="007F5ABD">
      <w:pPr>
        <w:ind w:firstLine="0"/>
      </w:pPr>
    </w:p>
    <w:p w14:paraId="7780DD83" w14:textId="77777777" w:rsidR="007F5ABD" w:rsidRDefault="007F5ABD" w:rsidP="007F5ABD">
      <w:pPr>
        <w:ind w:firstLine="0"/>
      </w:pPr>
    </w:p>
    <w:p w14:paraId="25E69AA7" w14:textId="77777777" w:rsidR="007F5ABD" w:rsidRDefault="007F5ABD" w:rsidP="007F5ABD">
      <w:pPr>
        <w:ind w:firstLine="0"/>
      </w:pPr>
    </w:p>
    <w:p w14:paraId="7D5408DF" w14:textId="77777777" w:rsidR="007F5ABD" w:rsidRDefault="007F5ABD" w:rsidP="007F5ABD">
      <w:pPr>
        <w:ind w:firstLine="0"/>
      </w:pPr>
    </w:p>
    <w:p w14:paraId="47405C1B" w14:textId="77777777" w:rsidR="007F5ABD" w:rsidRDefault="007F5ABD" w:rsidP="007F5ABD">
      <w:pPr>
        <w:ind w:firstLine="0"/>
      </w:pPr>
    </w:p>
    <w:p w14:paraId="0A53CF25" w14:textId="77777777" w:rsidR="007F5ABD" w:rsidRDefault="007F5ABD" w:rsidP="007F5ABD">
      <w:pPr>
        <w:ind w:firstLine="0"/>
      </w:pPr>
    </w:p>
    <w:p w14:paraId="15095A80" w14:textId="77777777" w:rsidR="007F5ABD" w:rsidRDefault="007F5ABD" w:rsidP="007F5ABD">
      <w:pPr>
        <w:ind w:firstLine="0"/>
      </w:pPr>
    </w:p>
    <w:p w14:paraId="4394C861" w14:textId="77777777" w:rsidR="007F5ABD" w:rsidRDefault="007F5ABD" w:rsidP="007F5ABD">
      <w:pPr>
        <w:ind w:firstLine="0"/>
      </w:pPr>
    </w:p>
    <w:p w14:paraId="24A3AAA3" w14:textId="77777777" w:rsidR="007F5ABD" w:rsidRDefault="007F5ABD" w:rsidP="007F5ABD">
      <w:pPr>
        <w:ind w:firstLine="0"/>
      </w:pPr>
    </w:p>
    <w:p w14:paraId="6CC1EB4D" w14:textId="77777777" w:rsidR="007F5ABD" w:rsidRDefault="007F5ABD" w:rsidP="007F5ABD">
      <w:pPr>
        <w:ind w:firstLine="0"/>
      </w:pPr>
    </w:p>
    <w:p w14:paraId="7A799DAE" w14:textId="77777777" w:rsidR="007F5ABD" w:rsidRDefault="007F5ABD" w:rsidP="007F5ABD">
      <w:pPr>
        <w:ind w:firstLine="0"/>
      </w:pPr>
    </w:p>
    <w:p w14:paraId="5B96F40B" w14:textId="77777777" w:rsidR="007F5ABD" w:rsidRDefault="007F5ABD" w:rsidP="007F5ABD">
      <w:pPr>
        <w:ind w:firstLine="0"/>
      </w:pPr>
    </w:p>
    <w:p w14:paraId="7ECC30B6" w14:textId="77777777" w:rsidR="007F5ABD" w:rsidRDefault="007F5ABD" w:rsidP="007F5ABD">
      <w:pPr>
        <w:ind w:firstLine="0"/>
      </w:pPr>
    </w:p>
    <w:p w14:paraId="107B9DFE" w14:textId="77777777" w:rsidR="007F5ABD" w:rsidRDefault="007F5ABD" w:rsidP="007F5ABD">
      <w:pPr>
        <w:ind w:firstLine="0"/>
      </w:pPr>
    </w:p>
    <w:p w14:paraId="5B13C3F9" w14:textId="77777777" w:rsidR="007F5ABD" w:rsidRDefault="007F5ABD" w:rsidP="007F5ABD">
      <w:pPr>
        <w:ind w:firstLine="0"/>
      </w:pPr>
    </w:p>
    <w:p w14:paraId="094CE124" w14:textId="77777777" w:rsidR="007F5ABD" w:rsidRDefault="007F5ABD" w:rsidP="007F5ABD">
      <w:pPr>
        <w:ind w:firstLine="0"/>
      </w:pPr>
    </w:p>
    <w:p w14:paraId="0FB5AF24" w14:textId="77777777" w:rsidR="007F5ABD" w:rsidRDefault="007F5ABD" w:rsidP="007F5ABD">
      <w:pPr>
        <w:ind w:firstLine="0"/>
      </w:pPr>
    </w:p>
    <w:p w14:paraId="27AE48D0" w14:textId="77777777" w:rsidR="007F5ABD" w:rsidRDefault="007F5ABD" w:rsidP="007F5ABD">
      <w:pPr>
        <w:ind w:firstLine="0"/>
      </w:pPr>
    </w:p>
    <w:p w14:paraId="0C556B6C" w14:textId="60CE244E" w:rsidR="007F5ABD" w:rsidRDefault="007F5ABD" w:rsidP="007F5ABD">
      <w:pPr>
        <w:ind w:firstLine="0"/>
      </w:pPr>
      <w:r>
        <w:lastRenderedPageBreak/>
        <w:t>Reflective Questions</w:t>
      </w:r>
    </w:p>
    <w:p w14:paraId="680F2AAC" w14:textId="28285478" w:rsidR="007F5ABD" w:rsidRDefault="007F5ABD" w:rsidP="007F5ABD">
      <w:pPr>
        <w:ind w:firstLine="0"/>
      </w:pPr>
      <w:r w:rsidRPr="007F5ABD">
        <w:t>What advantages does deep learning offer over traditional machine learning for disinformation detection?</w:t>
      </w:r>
    </w:p>
    <w:p w14:paraId="4F0A40BE" w14:textId="77777777" w:rsidR="007F5ABD" w:rsidRPr="007F5ABD" w:rsidRDefault="007F5ABD" w:rsidP="007F5ABD">
      <w:pPr>
        <w:ind w:firstLine="0"/>
        <w:rPr>
          <w:b/>
          <w:bCs/>
        </w:rPr>
      </w:pPr>
      <w:r w:rsidRPr="007F5ABD">
        <w:rPr>
          <w:b/>
          <w:bCs/>
        </w:rPr>
        <w:t>Advantages of Deep Learning over Traditional Machine Learning for Disinformation Detection:</w:t>
      </w:r>
    </w:p>
    <w:p w14:paraId="57629D34" w14:textId="48298E5C" w:rsidR="007F5ABD" w:rsidRPr="007F5ABD" w:rsidRDefault="007F5ABD" w:rsidP="007F5ABD">
      <w:pPr>
        <w:numPr>
          <w:ilvl w:val="0"/>
          <w:numId w:val="3"/>
        </w:numPr>
      </w:pPr>
      <w:r w:rsidRPr="007F5ABD">
        <w:rPr>
          <w:b/>
          <w:bCs/>
        </w:rPr>
        <w:t>Handling Large and Complex Data</w:t>
      </w:r>
    </w:p>
    <w:p w14:paraId="7D35A81B" w14:textId="77777777" w:rsidR="007F5ABD" w:rsidRPr="007F5ABD" w:rsidRDefault="007F5ABD" w:rsidP="007F5ABD">
      <w:pPr>
        <w:numPr>
          <w:ilvl w:val="1"/>
          <w:numId w:val="3"/>
        </w:numPr>
      </w:pPr>
      <w:r w:rsidRPr="007F5ABD">
        <w:rPr>
          <w:b/>
          <w:bCs/>
        </w:rPr>
        <w:t>Deep learning</w:t>
      </w:r>
      <w:r w:rsidRPr="007F5ABD">
        <w:t xml:space="preserve"> models, especially neural networks, can handle large datasets with complex patterns better than traditional machine learning. In disinformation detection, the nuanced differences in language between truthful and false content are subtle, and deep learning excels at capturing these fine-grained patterns.</w:t>
      </w:r>
    </w:p>
    <w:p w14:paraId="0E7F1A4F" w14:textId="7D474B51" w:rsidR="007F5ABD" w:rsidRPr="007F5ABD" w:rsidRDefault="007F5ABD" w:rsidP="007F5ABD">
      <w:pPr>
        <w:numPr>
          <w:ilvl w:val="0"/>
          <w:numId w:val="3"/>
        </w:numPr>
      </w:pPr>
      <w:r w:rsidRPr="007F5ABD">
        <w:rPr>
          <w:b/>
          <w:bCs/>
        </w:rPr>
        <w:t>Automatic Feature Extraction</w:t>
      </w:r>
    </w:p>
    <w:p w14:paraId="3D20FDF9" w14:textId="77777777" w:rsidR="007F5ABD" w:rsidRPr="007F5ABD" w:rsidRDefault="007F5ABD" w:rsidP="007F5ABD">
      <w:pPr>
        <w:numPr>
          <w:ilvl w:val="1"/>
          <w:numId w:val="3"/>
        </w:numPr>
      </w:pPr>
      <w:r w:rsidRPr="007F5ABD">
        <w:t xml:space="preserve">Traditional machine learning models (like logistic regression, SVM, or decision trees) require manual feature engineering (e.g., TF-IDF, bag of words) to represent text data. Deep learning, especially with techniques like word embeddings (e.g., Word2Vec, </w:t>
      </w:r>
      <w:proofErr w:type="spellStart"/>
      <w:r w:rsidRPr="007F5ABD">
        <w:t>GloVe</w:t>
      </w:r>
      <w:proofErr w:type="spellEnd"/>
      <w:r w:rsidRPr="007F5ABD">
        <w:t>) or transformers (e.g., BERT), can automatically extract useful features from raw text without manual intervention, leading to better performance.</w:t>
      </w:r>
    </w:p>
    <w:p w14:paraId="35BC18EB" w14:textId="332151D8" w:rsidR="007F5ABD" w:rsidRPr="007F5ABD" w:rsidRDefault="007F5ABD" w:rsidP="007F5ABD">
      <w:pPr>
        <w:numPr>
          <w:ilvl w:val="0"/>
          <w:numId w:val="3"/>
        </w:numPr>
      </w:pPr>
      <w:r w:rsidRPr="007F5ABD">
        <w:rPr>
          <w:b/>
          <w:bCs/>
        </w:rPr>
        <w:t>Text Sequence Understanding</w:t>
      </w:r>
    </w:p>
    <w:p w14:paraId="0C14B296" w14:textId="77777777" w:rsidR="007F5ABD" w:rsidRPr="007F5ABD" w:rsidRDefault="007F5ABD" w:rsidP="007F5ABD">
      <w:pPr>
        <w:numPr>
          <w:ilvl w:val="1"/>
          <w:numId w:val="3"/>
        </w:numPr>
      </w:pPr>
      <w:r w:rsidRPr="007F5ABD">
        <w:t>Deep learning models such as LSTMs, GRUs, or transformers are excellent at capturing the sequential nature of text, understanding the context in which words appear. This is important for disinformation detection, as the meaning of sentences can change depending on word order, which traditional machine learning models (e.g., Naive Bayes) often struggle with.</w:t>
      </w:r>
    </w:p>
    <w:p w14:paraId="1113D559" w14:textId="204DA935" w:rsidR="007F5ABD" w:rsidRPr="007F5ABD" w:rsidRDefault="007F5ABD" w:rsidP="007F5ABD">
      <w:pPr>
        <w:numPr>
          <w:ilvl w:val="0"/>
          <w:numId w:val="3"/>
        </w:numPr>
      </w:pPr>
      <w:r w:rsidRPr="007F5ABD">
        <w:rPr>
          <w:b/>
          <w:bCs/>
        </w:rPr>
        <w:t>Handling Complex Relationships</w:t>
      </w:r>
    </w:p>
    <w:p w14:paraId="40EC7B4B" w14:textId="77777777" w:rsidR="007F5ABD" w:rsidRPr="007F5ABD" w:rsidRDefault="007F5ABD" w:rsidP="007F5ABD">
      <w:pPr>
        <w:numPr>
          <w:ilvl w:val="1"/>
          <w:numId w:val="3"/>
        </w:numPr>
      </w:pPr>
      <w:r w:rsidRPr="007F5ABD">
        <w:t xml:space="preserve">In disinformation, there might be complex, non-linear relationships between the words and the message's veracity. Neural networks </w:t>
      </w:r>
      <w:proofErr w:type="gramStart"/>
      <w:r w:rsidRPr="007F5ABD">
        <w:t>are capable of learning</w:t>
      </w:r>
      <w:proofErr w:type="gramEnd"/>
      <w:r w:rsidRPr="007F5ABD">
        <w:t xml:space="preserve"> these non-linear </w:t>
      </w:r>
      <w:r w:rsidRPr="007F5ABD">
        <w:lastRenderedPageBreak/>
        <w:t>relationships, whereas traditional models like linear regression or SVMs are limited to linear decision boundaries (unless heavily tuned with kernel methods).</w:t>
      </w:r>
    </w:p>
    <w:p w14:paraId="4B42BC6B" w14:textId="4F46CC62" w:rsidR="007F5ABD" w:rsidRPr="007F5ABD" w:rsidRDefault="007F5ABD" w:rsidP="007F5ABD">
      <w:pPr>
        <w:numPr>
          <w:ilvl w:val="0"/>
          <w:numId w:val="3"/>
        </w:numPr>
      </w:pPr>
      <w:r w:rsidRPr="007F5ABD">
        <w:rPr>
          <w:b/>
          <w:bCs/>
        </w:rPr>
        <w:t>End-to-End Learning</w:t>
      </w:r>
    </w:p>
    <w:p w14:paraId="5A433C59" w14:textId="77777777" w:rsidR="007F5ABD" w:rsidRPr="007F5ABD" w:rsidRDefault="007F5ABD" w:rsidP="007F5ABD">
      <w:pPr>
        <w:numPr>
          <w:ilvl w:val="1"/>
          <w:numId w:val="3"/>
        </w:numPr>
      </w:pPr>
      <w:r w:rsidRPr="007F5ABD">
        <w:t>Deep learning models work in an end-to-end manner, where the model learns feature extraction and classification together. In contrast, traditional machine learning approaches often require separate steps for feature extraction and model building, which can lead to suboptimal performance.</w:t>
      </w:r>
    </w:p>
    <w:p w14:paraId="606EF640" w14:textId="5E6112A5" w:rsidR="007F5ABD" w:rsidRPr="007F5ABD" w:rsidRDefault="007F5ABD" w:rsidP="007F5ABD">
      <w:pPr>
        <w:numPr>
          <w:ilvl w:val="0"/>
          <w:numId w:val="3"/>
        </w:numPr>
      </w:pPr>
      <w:r w:rsidRPr="007F5ABD">
        <w:rPr>
          <w:b/>
          <w:bCs/>
        </w:rPr>
        <w:t>Scalability with Big Data</w:t>
      </w:r>
    </w:p>
    <w:p w14:paraId="1BE9DFE0" w14:textId="77777777" w:rsidR="007F5ABD" w:rsidRPr="007F5ABD" w:rsidRDefault="007F5ABD" w:rsidP="007F5ABD">
      <w:pPr>
        <w:numPr>
          <w:ilvl w:val="1"/>
          <w:numId w:val="3"/>
        </w:numPr>
      </w:pPr>
      <w:r w:rsidRPr="007F5ABD">
        <w:t>Deep learning models scale better with larger datasets. As the volume of disinformation grows online, traditional models may struggle with performance, while deep learning models continue to improve as they are fed more data.</w:t>
      </w:r>
    </w:p>
    <w:p w14:paraId="38AB4E20" w14:textId="77777777" w:rsidR="007F5ABD" w:rsidRDefault="007F5ABD" w:rsidP="007F5ABD">
      <w:pPr>
        <w:ind w:firstLine="0"/>
      </w:pPr>
    </w:p>
    <w:p w14:paraId="74578772" w14:textId="77777777" w:rsidR="007F5ABD" w:rsidRDefault="007F5ABD" w:rsidP="007F5ABD">
      <w:pPr>
        <w:ind w:firstLine="0"/>
      </w:pPr>
    </w:p>
    <w:p w14:paraId="199A617F" w14:textId="77777777" w:rsidR="007F5ABD" w:rsidRDefault="007F5ABD" w:rsidP="007F5ABD">
      <w:pPr>
        <w:ind w:firstLine="0"/>
      </w:pPr>
    </w:p>
    <w:p w14:paraId="51291DF6" w14:textId="5B20233C" w:rsidR="007F5ABD" w:rsidRDefault="007F5ABD" w:rsidP="007F5ABD">
      <w:pPr>
        <w:ind w:firstLine="0"/>
      </w:pPr>
      <w:r w:rsidRPr="007F5ABD">
        <w:t>How might you further improve the model's performance?</w:t>
      </w:r>
    </w:p>
    <w:p w14:paraId="14204006" w14:textId="10685FC9" w:rsidR="007F5ABD" w:rsidRPr="007F5ABD" w:rsidRDefault="007F5ABD" w:rsidP="007F5ABD">
      <w:pPr>
        <w:ind w:firstLine="0"/>
        <w:rPr>
          <w:b/>
          <w:bCs/>
        </w:rPr>
      </w:pPr>
      <w:r>
        <w:rPr>
          <w:b/>
          <w:bCs/>
        </w:rPr>
        <w:t>Advanced ways to f</w:t>
      </w:r>
      <w:r w:rsidRPr="007F5ABD">
        <w:rPr>
          <w:b/>
          <w:bCs/>
        </w:rPr>
        <w:t>urther Improve the Model's Performance</w:t>
      </w:r>
    </w:p>
    <w:p w14:paraId="3444D131" w14:textId="3D7D37D3" w:rsidR="007F5ABD" w:rsidRPr="007F5ABD" w:rsidRDefault="007F5ABD" w:rsidP="007F5ABD">
      <w:pPr>
        <w:numPr>
          <w:ilvl w:val="0"/>
          <w:numId w:val="2"/>
        </w:numPr>
      </w:pPr>
      <w:r w:rsidRPr="007F5ABD">
        <w:rPr>
          <w:b/>
          <w:bCs/>
        </w:rPr>
        <w:t>Advanced Architectures</w:t>
      </w:r>
    </w:p>
    <w:p w14:paraId="4F1A0251" w14:textId="39B8F753" w:rsidR="007F5ABD" w:rsidRPr="007F5ABD" w:rsidRDefault="007F5ABD" w:rsidP="007F5ABD">
      <w:pPr>
        <w:numPr>
          <w:ilvl w:val="1"/>
          <w:numId w:val="2"/>
        </w:numPr>
      </w:pPr>
      <w:r w:rsidRPr="007F5ABD">
        <w:rPr>
          <w:b/>
          <w:bCs/>
        </w:rPr>
        <w:t>Use LSTMs or GRUs</w:t>
      </w:r>
      <w:r w:rsidR="00DF6525">
        <w:t xml:space="preserve"> Upgrading the </w:t>
      </w:r>
      <w:r w:rsidRPr="007F5ABD">
        <w:t>architecture from a simple fully connected network to a recurrent neural network</w:t>
      </w:r>
      <w:r w:rsidRPr="007F5ABD">
        <w:rPr>
          <w:b/>
          <w:bCs/>
        </w:rPr>
        <w:t xml:space="preserve"> </w:t>
      </w:r>
      <w:r w:rsidRPr="007F5ABD">
        <w:t>(RNN) architecture like LSTM or GRU can help the model better capture the context and sequential nature of the text.</w:t>
      </w:r>
    </w:p>
    <w:p w14:paraId="33D7BC23" w14:textId="4B5B3695" w:rsidR="007F5ABD" w:rsidRPr="007F5ABD" w:rsidRDefault="007F5ABD" w:rsidP="007F5ABD">
      <w:pPr>
        <w:numPr>
          <w:ilvl w:val="1"/>
          <w:numId w:val="2"/>
        </w:numPr>
      </w:pPr>
      <w:r w:rsidRPr="007F5ABD">
        <w:rPr>
          <w:b/>
          <w:bCs/>
        </w:rPr>
        <w:t>Transformer Models (e.g., BERT, GPT)</w:t>
      </w:r>
      <w:r w:rsidRPr="007F5ABD">
        <w:t xml:space="preserve"> Transformer-based models like </w:t>
      </w:r>
      <w:r w:rsidRPr="007F5ABD">
        <w:rPr>
          <w:b/>
          <w:bCs/>
        </w:rPr>
        <w:t>BERT</w:t>
      </w:r>
      <w:r w:rsidRPr="007F5ABD">
        <w:t xml:space="preserve"> or </w:t>
      </w:r>
      <w:r w:rsidRPr="007F5ABD">
        <w:rPr>
          <w:b/>
          <w:bCs/>
        </w:rPr>
        <w:t>GPT</w:t>
      </w:r>
      <w:r w:rsidRPr="007F5ABD">
        <w:t xml:space="preserve"> are state-of-the-art for NLP tasks. Fine-tuning pre-trained transformer models can give a significant boost to </w:t>
      </w:r>
      <w:r w:rsidR="00DF6525">
        <w:t xml:space="preserve">the </w:t>
      </w:r>
      <w:r w:rsidRPr="007F5ABD">
        <w:t>performance, especially for complex language tasks like disinformation detection.</w:t>
      </w:r>
    </w:p>
    <w:p w14:paraId="765954F7" w14:textId="07D36D6D" w:rsidR="007F5ABD" w:rsidRPr="007F5ABD" w:rsidRDefault="007F5ABD" w:rsidP="007F5ABD">
      <w:pPr>
        <w:numPr>
          <w:ilvl w:val="0"/>
          <w:numId w:val="2"/>
        </w:numPr>
      </w:pPr>
      <w:r w:rsidRPr="007F5ABD">
        <w:rPr>
          <w:b/>
          <w:bCs/>
        </w:rPr>
        <w:lastRenderedPageBreak/>
        <w:t>Pre-trained Word Embeddings</w:t>
      </w:r>
    </w:p>
    <w:p w14:paraId="5C1D8828" w14:textId="6D6E1889" w:rsidR="007F5ABD" w:rsidRPr="007F5ABD" w:rsidRDefault="007F5ABD" w:rsidP="007F5ABD">
      <w:pPr>
        <w:numPr>
          <w:ilvl w:val="1"/>
          <w:numId w:val="2"/>
        </w:numPr>
      </w:pPr>
      <w:r w:rsidRPr="007F5ABD">
        <w:t xml:space="preserve">Instead of training </w:t>
      </w:r>
      <w:r w:rsidR="00DF6525">
        <w:t xml:space="preserve">using my </w:t>
      </w:r>
      <w:r w:rsidRPr="007F5ABD">
        <w:t xml:space="preserve">own word embeddings, </w:t>
      </w:r>
      <w:r w:rsidR="00DF6525">
        <w:t>I could use the</w:t>
      </w:r>
      <w:r w:rsidRPr="007F5ABD">
        <w:t xml:space="preserve"> pre-trained embeddings like </w:t>
      </w:r>
      <w:proofErr w:type="spellStart"/>
      <w:r w:rsidRPr="007F5ABD">
        <w:t>GloVe</w:t>
      </w:r>
      <w:proofErr w:type="spellEnd"/>
      <w:r w:rsidRPr="007F5ABD">
        <w:t xml:space="preserve">, Word2Vec, or </w:t>
      </w:r>
      <w:proofErr w:type="spellStart"/>
      <w:r w:rsidRPr="007F5ABD">
        <w:t>FastText</w:t>
      </w:r>
      <w:proofErr w:type="spellEnd"/>
      <w:r w:rsidRPr="007F5ABD">
        <w:t>, which have been trained on large corpora</w:t>
      </w:r>
      <w:r w:rsidR="00DF6525">
        <w:t xml:space="preserve"> linguistics</w:t>
      </w:r>
      <w:r w:rsidRPr="007F5ABD">
        <w:t xml:space="preserve"> and capture rich linguistic information. These embeddings could help </w:t>
      </w:r>
      <w:r w:rsidR="00DF6525">
        <w:t>the</w:t>
      </w:r>
      <w:r w:rsidRPr="007F5ABD">
        <w:t xml:space="preserve"> model generalize better to unseen data.</w:t>
      </w:r>
    </w:p>
    <w:p w14:paraId="6A687AC8" w14:textId="5519A4EB" w:rsidR="007F5ABD" w:rsidRPr="007F5ABD" w:rsidRDefault="007F5ABD" w:rsidP="007F5ABD">
      <w:pPr>
        <w:numPr>
          <w:ilvl w:val="0"/>
          <w:numId w:val="2"/>
        </w:numPr>
      </w:pPr>
      <w:r w:rsidRPr="007F5ABD">
        <w:rPr>
          <w:b/>
          <w:bCs/>
        </w:rPr>
        <w:t>Data Augmentation</w:t>
      </w:r>
    </w:p>
    <w:p w14:paraId="453B4DB5" w14:textId="1CB4F625" w:rsidR="007F5ABD" w:rsidRPr="007F5ABD" w:rsidRDefault="007F5ABD" w:rsidP="007F5ABD">
      <w:pPr>
        <w:numPr>
          <w:ilvl w:val="1"/>
          <w:numId w:val="2"/>
        </w:numPr>
      </w:pPr>
      <w:r w:rsidRPr="007F5ABD">
        <w:t xml:space="preserve">Use data augmentation techniques like synonym replacement, random insertion, or back-translation to increase the diversity of </w:t>
      </w:r>
      <w:r w:rsidR="00DF6525">
        <w:t>the</w:t>
      </w:r>
      <w:r w:rsidRPr="007F5ABD">
        <w:t xml:space="preserve"> training data</w:t>
      </w:r>
      <w:r w:rsidR="00DF6525">
        <w:t xml:space="preserve">. In doing this, it will help the </w:t>
      </w:r>
      <w:r w:rsidRPr="007F5ABD">
        <w:t>model generalize better.</w:t>
      </w:r>
    </w:p>
    <w:p w14:paraId="0F20E6AF" w14:textId="53D8BFA9" w:rsidR="007F5ABD" w:rsidRPr="007F5ABD" w:rsidRDefault="007F5ABD" w:rsidP="007F5ABD">
      <w:pPr>
        <w:numPr>
          <w:ilvl w:val="0"/>
          <w:numId w:val="2"/>
        </w:numPr>
      </w:pPr>
      <w:r w:rsidRPr="007F5ABD">
        <w:rPr>
          <w:b/>
          <w:bCs/>
        </w:rPr>
        <w:t>Regularization Techniques</w:t>
      </w:r>
    </w:p>
    <w:p w14:paraId="7C3E7773" w14:textId="07B29F79" w:rsidR="007F5ABD" w:rsidRPr="007F5ABD" w:rsidRDefault="007F5ABD" w:rsidP="007F5ABD">
      <w:pPr>
        <w:numPr>
          <w:ilvl w:val="1"/>
          <w:numId w:val="2"/>
        </w:numPr>
      </w:pPr>
      <w:r w:rsidRPr="007F5ABD">
        <w:t xml:space="preserve">Apply regularization to avoid overfitting, especially since </w:t>
      </w:r>
      <w:r w:rsidR="00DF6525">
        <w:t xml:space="preserve">the current </w:t>
      </w:r>
      <w:r w:rsidRPr="007F5ABD">
        <w:t>model is achieving extremely high accuracy, which might indicate slight overfitting.</w:t>
      </w:r>
    </w:p>
    <w:p w14:paraId="0379799B" w14:textId="6A9CA911" w:rsidR="007F5ABD" w:rsidRPr="007F5ABD" w:rsidRDefault="007F5ABD" w:rsidP="007F5ABD">
      <w:pPr>
        <w:numPr>
          <w:ilvl w:val="2"/>
          <w:numId w:val="2"/>
        </w:numPr>
      </w:pPr>
      <w:r w:rsidRPr="007F5ABD">
        <w:rPr>
          <w:b/>
          <w:bCs/>
        </w:rPr>
        <w:t>Dropout</w:t>
      </w:r>
      <w:r w:rsidRPr="007F5ABD">
        <w:t xml:space="preserve"> </w:t>
      </w:r>
      <w:r>
        <w:t>I have already raised this point but</w:t>
      </w:r>
      <w:r w:rsidRPr="007F5ABD">
        <w:t xml:space="preserve"> increasing the dropout rate can </w:t>
      </w:r>
      <w:r>
        <w:t xml:space="preserve">alleviate </w:t>
      </w:r>
      <w:r w:rsidRPr="007F5ABD">
        <w:t>overfitting.</w:t>
      </w:r>
    </w:p>
    <w:p w14:paraId="663AE87A" w14:textId="0029EB6C" w:rsidR="007F5ABD" w:rsidRPr="007F5ABD" w:rsidRDefault="007F5ABD" w:rsidP="007F5ABD">
      <w:pPr>
        <w:numPr>
          <w:ilvl w:val="2"/>
          <w:numId w:val="2"/>
        </w:numPr>
      </w:pPr>
      <w:r w:rsidRPr="007F5ABD">
        <w:rPr>
          <w:b/>
          <w:bCs/>
        </w:rPr>
        <w:t>L2 Regularization</w:t>
      </w:r>
      <w:r w:rsidRPr="007F5ABD">
        <w:t xml:space="preserve"> Add an L2 penalty to the weights to discourage the model from fitting to noise in the training data.</w:t>
      </w:r>
    </w:p>
    <w:p w14:paraId="7CF580DC" w14:textId="63393A5E" w:rsidR="007F5ABD" w:rsidRPr="007F5ABD" w:rsidRDefault="007F5ABD" w:rsidP="007F5ABD">
      <w:pPr>
        <w:numPr>
          <w:ilvl w:val="0"/>
          <w:numId w:val="2"/>
        </w:numPr>
      </w:pPr>
      <w:r w:rsidRPr="007F5ABD">
        <w:rPr>
          <w:b/>
          <w:bCs/>
        </w:rPr>
        <w:t>Hyperparameter Tuning</w:t>
      </w:r>
    </w:p>
    <w:p w14:paraId="715D7161" w14:textId="77777777" w:rsidR="007F5ABD" w:rsidRPr="007F5ABD" w:rsidRDefault="007F5ABD" w:rsidP="007F5ABD">
      <w:pPr>
        <w:numPr>
          <w:ilvl w:val="1"/>
          <w:numId w:val="2"/>
        </w:numPr>
      </w:pPr>
      <w:r w:rsidRPr="007F5ABD">
        <w:t>Explore hyperparameters like the learning rate, batch size, embedding dimensions, and hidden layer sizes to find the optimal configuration. You could use grid search or randomized search for this.</w:t>
      </w:r>
    </w:p>
    <w:p w14:paraId="28D38103" w14:textId="25810177" w:rsidR="007F5ABD" w:rsidRPr="007F5ABD" w:rsidRDefault="007F5ABD" w:rsidP="007F5ABD">
      <w:pPr>
        <w:numPr>
          <w:ilvl w:val="0"/>
          <w:numId w:val="2"/>
        </w:numPr>
      </w:pPr>
      <w:r w:rsidRPr="007F5ABD">
        <w:rPr>
          <w:b/>
          <w:bCs/>
        </w:rPr>
        <w:t>Cross-validation</w:t>
      </w:r>
    </w:p>
    <w:p w14:paraId="550923C9" w14:textId="77777777" w:rsidR="007F5ABD" w:rsidRPr="007F5ABD" w:rsidRDefault="007F5ABD" w:rsidP="007F5ABD">
      <w:pPr>
        <w:numPr>
          <w:ilvl w:val="1"/>
          <w:numId w:val="2"/>
        </w:numPr>
      </w:pPr>
      <w:r w:rsidRPr="007F5ABD">
        <w:t>Implement cross-validation (e.g., k-fold cross-validation) to ensure the model's performance is consistent across different subsets of the data.</w:t>
      </w:r>
    </w:p>
    <w:p w14:paraId="5AAEABBC" w14:textId="612207DF" w:rsidR="007F5ABD" w:rsidRPr="007F5ABD" w:rsidRDefault="007F5ABD" w:rsidP="007F5ABD">
      <w:pPr>
        <w:numPr>
          <w:ilvl w:val="0"/>
          <w:numId w:val="2"/>
        </w:numPr>
      </w:pPr>
      <w:r w:rsidRPr="007F5ABD">
        <w:rPr>
          <w:b/>
          <w:bCs/>
        </w:rPr>
        <w:t xml:space="preserve">Model </w:t>
      </w:r>
      <w:proofErr w:type="spellStart"/>
      <w:r w:rsidRPr="007F5ABD">
        <w:rPr>
          <w:b/>
          <w:bCs/>
        </w:rPr>
        <w:t>Ensembling</w:t>
      </w:r>
      <w:proofErr w:type="spellEnd"/>
    </w:p>
    <w:p w14:paraId="79FF43B4" w14:textId="77777777" w:rsidR="007F5ABD" w:rsidRPr="007F5ABD" w:rsidRDefault="007F5ABD" w:rsidP="007F5ABD">
      <w:pPr>
        <w:numPr>
          <w:ilvl w:val="1"/>
          <w:numId w:val="2"/>
        </w:numPr>
      </w:pPr>
      <w:r w:rsidRPr="007F5ABD">
        <w:lastRenderedPageBreak/>
        <w:t xml:space="preserve">Combine predictions from multiple models through </w:t>
      </w:r>
      <w:proofErr w:type="spellStart"/>
      <w:r w:rsidRPr="007F5ABD">
        <w:t>ensembling</w:t>
      </w:r>
      <w:proofErr w:type="spellEnd"/>
      <w:r w:rsidRPr="007F5ABD">
        <w:t xml:space="preserve"> (e.g., averaging predictions from different architectures). Ensembles often outperform individual models by reducing variance and improving generalization.</w:t>
      </w:r>
    </w:p>
    <w:p w14:paraId="0EAADFC2" w14:textId="78802720" w:rsidR="007F5ABD" w:rsidRPr="007F5ABD" w:rsidRDefault="007F5ABD" w:rsidP="007F5ABD">
      <w:pPr>
        <w:numPr>
          <w:ilvl w:val="0"/>
          <w:numId w:val="2"/>
        </w:numPr>
      </w:pPr>
      <w:r w:rsidRPr="007F5ABD">
        <w:rPr>
          <w:b/>
          <w:bCs/>
        </w:rPr>
        <w:t>Fine-Tuning the Model</w:t>
      </w:r>
    </w:p>
    <w:p w14:paraId="4C56C79A" w14:textId="77777777" w:rsidR="007F5ABD" w:rsidRPr="007F5ABD" w:rsidRDefault="007F5ABD" w:rsidP="007F5ABD">
      <w:pPr>
        <w:numPr>
          <w:ilvl w:val="1"/>
          <w:numId w:val="2"/>
        </w:numPr>
      </w:pPr>
      <w:r w:rsidRPr="007F5ABD">
        <w:t>Early Stopping and additional fine-tuning of the training process, like adjusting the number of epochs or using adaptive learning rate schedules, can help prevent overfitting while ensuring the model continues to improve on validation data.</w:t>
      </w:r>
    </w:p>
    <w:p w14:paraId="287478AA" w14:textId="77777777" w:rsidR="007F5ABD" w:rsidRDefault="007F5ABD" w:rsidP="007F5ABD">
      <w:pPr>
        <w:ind w:firstLine="0"/>
      </w:pPr>
    </w:p>
    <w:sectPr w:rsidR="007F5ABD">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12D50A" w14:textId="77777777" w:rsidR="003A5D70" w:rsidRDefault="003A5D70">
      <w:pPr>
        <w:spacing w:line="240" w:lineRule="auto"/>
      </w:pPr>
      <w:r>
        <w:separator/>
      </w:r>
    </w:p>
  </w:endnote>
  <w:endnote w:type="continuationSeparator" w:id="0">
    <w:p w14:paraId="7DB4CAB0" w14:textId="77777777" w:rsidR="003A5D70" w:rsidRDefault="003A5D70">
      <w:pPr>
        <w:spacing w:line="240" w:lineRule="auto"/>
      </w:pPr>
      <w:r>
        <w:continuationSeparator/>
      </w:r>
    </w:p>
  </w:endnote>
  <w:endnote w:type="continuationNotice" w:id="1">
    <w:p w14:paraId="3116C373" w14:textId="77777777" w:rsidR="003A5D70" w:rsidRDefault="003A5D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758BCE1" w14:textId="77777777" w:rsidTr="733B038C">
      <w:tc>
        <w:tcPr>
          <w:tcW w:w="3120" w:type="dxa"/>
        </w:tcPr>
        <w:p w14:paraId="59F07A42" w14:textId="77777777" w:rsidR="733B038C" w:rsidRDefault="733B038C" w:rsidP="733B038C">
          <w:pPr>
            <w:pStyle w:val="Header"/>
            <w:ind w:left="-115"/>
          </w:pPr>
        </w:p>
      </w:tc>
      <w:tc>
        <w:tcPr>
          <w:tcW w:w="3120" w:type="dxa"/>
        </w:tcPr>
        <w:p w14:paraId="798F16C8" w14:textId="77777777" w:rsidR="733B038C" w:rsidRDefault="733B038C" w:rsidP="733B038C">
          <w:pPr>
            <w:pStyle w:val="Header"/>
            <w:jc w:val="center"/>
          </w:pPr>
        </w:p>
      </w:tc>
      <w:tc>
        <w:tcPr>
          <w:tcW w:w="3120" w:type="dxa"/>
        </w:tcPr>
        <w:p w14:paraId="0169EA93" w14:textId="77777777" w:rsidR="733B038C" w:rsidRDefault="733B038C" w:rsidP="733B038C">
          <w:pPr>
            <w:pStyle w:val="Header"/>
            <w:ind w:right="-115"/>
            <w:jc w:val="right"/>
          </w:pPr>
        </w:p>
      </w:tc>
    </w:tr>
  </w:tbl>
  <w:p w14:paraId="0252D56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71B67C08" w14:textId="77777777" w:rsidTr="733B038C">
      <w:tc>
        <w:tcPr>
          <w:tcW w:w="3120" w:type="dxa"/>
        </w:tcPr>
        <w:p w14:paraId="1303BC0E" w14:textId="77777777" w:rsidR="733B038C" w:rsidRDefault="733B038C" w:rsidP="733B038C">
          <w:pPr>
            <w:pStyle w:val="Header"/>
            <w:ind w:left="-115"/>
          </w:pPr>
        </w:p>
      </w:tc>
      <w:tc>
        <w:tcPr>
          <w:tcW w:w="3120" w:type="dxa"/>
        </w:tcPr>
        <w:p w14:paraId="11521C9C" w14:textId="77777777" w:rsidR="733B038C" w:rsidRDefault="733B038C" w:rsidP="733B038C">
          <w:pPr>
            <w:pStyle w:val="Header"/>
            <w:jc w:val="center"/>
          </w:pPr>
        </w:p>
      </w:tc>
      <w:tc>
        <w:tcPr>
          <w:tcW w:w="3120" w:type="dxa"/>
        </w:tcPr>
        <w:p w14:paraId="16205701" w14:textId="77777777" w:rsidR="733B038C" w:rsidRDefault="733B038C" w:rsidP="733B038C">
          <w:pPr>
            <w:pStyle w:val="Header"/>
            <w:ind w:right="-115"/>
            <w:jc w:val="right"/>
          </w:pPr>
        </w:p>
      </w:tc>
    </w:tr>
  </w:tbl>
  <w:p w14:paraId="00C1215E"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2C1B48" w14:textId="77777777" w:rsidR="003A5D70" w:rsidRDefault="003A5D70">
      <w:pPr>
        <w:spacing w:line="240" w:lineRule="auto"/>
      </w:pPr>
      <w:r>
        <w:separator/>
      </w:r>
    </w:p>
  </w:footnote>
  <w:footnote w:type="continuationSeparator" w:id="0">
    <w:p w14:paraId="75F31929" w14:textId="77777777" w:rsidR="003A5D70" w:rsidRDefault="003A5D70">
      <w:pPr>
        <w:spacing w:line="240" w:lineRule="auto"/>
      </w:pPr>
      <w:r>
        <w:continuationSeparator/>
      </w:r>
    </w:p>
  </w:footnote>
  <w:footnote w:type="continuationNotice" w:id="1">
    <w:p w14:paraId="030217D7" w14:textId="77777777" w:rsidR="003A5D70" w:rsidRDefault="003A5D7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7811A51D" w14:textId="77777777" w:rsidTr="008830C9">
      <w:tc>
        <w:tcPr>
          <w:tcW w:w="3120" w:type="dxa"/>
        </w:tcPr>
        <w:p w14:paraId="1BB1B492" w14:textId="1B8F8C93" w:rsidR="00604652" w:rsidRPr="007D22C4" w:rsidRDefault="007D22C4" w:rsidP="00604652">
          <w:pPr>
            <w:pStyle w:val="Header"/>
          </w:pPr>
          <w:r w:rsidRPr="007D22C4">
            <w:t>Advanced Disinformation Detector</w:t>
          </w:r>
        </w:p>
      </w:tc>
      <w:tc>
        <w:tcPr>
          <w:tcW w:w="3120" w:type="dxa"/>
        </w:tcPr>
        <w:p w14:paraId="0B69088E" w14:textId="77777777" w:rsidR="00904DBE" w:rsidRDefault="00904DBE" w:rsidP="00904DBE">
          <w:pPr>
            <w:pStyle w:val="Header"/>
            <w:jc w:val="center"/>
          </w:pPr>
        </w:p>
      </w:tc>
      <w:tc>
        <w:tcPr>
          <w:tcW w:w="3120" w:type="dxa"/>
        </w:tcPr>
        <w:p w14:paraId="5779D5F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57F84192"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6E6AFE1B" w14:textId="77777777" w:rsidTr="00FD478C">
      <w:tc>
        <w:tcPr>
          <w:tcW w:w="3120" w:type="dxa"/>
        </w:tcPr>
        <w:p w14:paraId="19A38036" w14:textId="17C54461" w:rsidR="733B038C" w:rsidRPr="007D22C4" w:rsidRDefault="007D22C4" w:rsidP="00FD478C">
          <w:pPr>
            <w:pStyle w:val="Header"/>
          </w:pPr>
          <w:r w:rsidRPr="007D22C4">
            <w:t>Advanced Disinformation Detector</w:t>
          </w:r>
        </w:p>
      </w:tc>
      <w:tc>
        <w:tcPr>
          <w:tcW w:w="3120" w:type="dxa"/>
        </w:tcPr>
        <w:p w14:paraId="307A69AA" w14:textId="77777777" w:rsidR="733B038C" w:rsidRDefault="733B038C" w:rsidP="733B038C">
          <w:pPr>
            <w:pStyle w:val="Header"/>
            <w:jc w:val="center"/>
          </w:pPr>
        </w:p>
      </w:tc>
      <w:tc>
        <w:tcPr>
          <w:tcW w:w="3120" w:type="dxa"/>
        </w:tcPr>
        <w:p w14:paraId="633474A0" w14:textId="77777777" w:rsidR="733B038C" w:rsidRDefault="733B038C" w:rsidP="733B038C">
          <w:pPr>
            <w:pStyle w:val="Header"/>
            <w:ind w:right="-115"/>
            <w:jc w:val="right"/>
          </w:pPr>
        </w:p>
      </w:tc>
    </w:tr>
  </w:tbl>
  <w:p w14:paraId="19A345CD"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13462"/>
    <w:multiLevelType w:val="multilevel"/>
    <w:tmpl w:val="C8EEF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03C28"/>
    <w:multiLevelType w:val="multilevel"/>
    <w:tmpl w:val="1BCC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2F2217"/>
    <w:multiLevelType w:val="multilevel"/>
    <w:tmpl w:val="0A329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7549326">
    <w:abstractNumId w:val="1"/>
  </w:num>
  <w:num w:numId="2" w16cid:durableId="1344431419">
    <w:abstractNumId w:val="0"/>
  </w:num>
  <w:num w:numId="3" w16cid:durableId="89668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2C4"/>
    <w:rsid w:val="001B27AB"/>
    <w:rsid w:val="002C3BE4"/>
    <w:rsid w:val="002F7E04"/>
    <w:rsid w:val="00371BD9"/>
    <w:rsid w:val="003A5D70"/>
    <w:rsid w:val="0042207D"/>
    <w:rsid w:val="004C683E"/>
    <w:rsid w:val="00500997"/>
    <w:rsid w:val="00530EF3"/>
    <w:rsid w:val="00580944"/>
    <w:rsid w:val="005936DA"/>
    <w:rsid w:val="005C0E23"/>
    <w:rsid w:val="00604652"/>
    <w:rsid w:val="006612B8"/>
    <w:rsid w:val="006C101C"/>
    <w:rsid w:val="006F4709"/>
    <w:rsid w:val="00702B81"/>
    <w:rsid w:val="00727711"/>
    <w:rsid w:val="0074264E"/>
    <w:rsid w:val="00796468"/>
    <w:rsid w:val="007D22C4"/>
    <w:rsid w:val="007D4A2B"/>
    <w:rsid w:val="007E2D6A"/>
    <w:rsid w:val="007F5ABD"/>
    <w:rsid w:val="008078FA"/>
    <w:rsid w:val="00823731"/>
    <w:rsid w:val="00904DBE"/>
    <w:rsid w:val="00A75901"/>
    <w:rsid w:val="00B5233A"/>
    <w:rsid w:val="00BA6612"/>
    <w:rsid w:val="00C26C30"/>
    <w:rsid w:val="00CA1E31"/>
    <w:rsid w:val="00CD7F50"/>
    <w:rsid w:val="00D5254E"/>
    <w:rsid w:val="00DA395D"/>
    <w:rsid w:val="00DF1ADF"/>
    <w:rsid w:val="00DF3215"/>
    <w:rsid w:val="00DF6525"/>
    <w:rsid w:val="00E078FD"/>
    <w:rsid w:val="00E23707"/>
    <w:rsid w:val="00E879E7"/>
    <w:rsid w:val="00F43ACD"/>
    <w:rsid w:val="00F941E8"/>
    <w:rsid w:val="00F94852"/>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E0F7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580944"/>
    <w:rPr>
      <w:color w:val="605E5C"/>
      <w:shd w:val="clear" w:color="auto" w:fill="E1DFDD"/>
    </w:rPr>
  </w:style>
  <w:style w:type="paragraph" w:styleId="NormalWeb">
    <w:name w:val="Normal (Web)"/>
    <w:basedOn w:val="Normal"/>
    <w:uiPriority w:val="99"/>
    <w:semiHidden/>
    <w:unhideWhenUsed/>
    <w:rsid w:val="00F9485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542188">
      <w:bodyDiv w:val="1"/>
      <w:marLeft w:val="0"/>
      <w:marRight w:val="0"/>
      <w:marTop w:val="0"/>
      <w:marBottom w:val="0"/>
      <w:divBdr>
        <w:top w:val="none" w:sz="0" w:space="0" w:color="auto"/>
        <w:left w:val="none" w:sz="0" w:space="0" w:color="auto"/>
        <w:bottom w:val="none" w:sz="0" w:space="0" w:color="auto"/>
        <w:right w:val="none" w:sz="0" w:space="0" w:color="auto"/>
      </w:divBdr>
      <w:divsChild>
        <w:div w:id="841093602">
          <w:marLeft w:val="0"/>
          <w:marRight w:val="0"/>
          <w:marTop w:val="0"/>
          <w:marBottom w:val="0"/>
          <w:divBdr>
            <w:top w:val="none" w:sz="0" w:space="0" w:color="auto"/>
            <w:left w:val="none" w:sz="0" w:space="0" w:color="auto"/>
            <w:bottom w:val="none" w:sz="0" w:space="0" w:color="auto"/>
            <w:right w:val="none" w:sz="0" w:space="0" w:color="auto"/>
          </w:divBdr>
          <w:divsChild>
            <w:div w:id="1042250070">
              <w:marLeft w:val="0"/>
              <w:marRight w:val="0"/>
              <w:marTop w:val="0"/>
              <w:marBottom w:val="0"/>
              <w:divBdr>
                <w:top w:val="none" w:sz="0" w:space="0" w:color="auto"/>
                <w:left w:val="none" w:sz="0" w:space="0" w:color="auto"/>
                <w:bottom w:val="none" w:sz="0" w:space="0" w:color="auto"/>
                <w:right w:val="none" w:sz="0" w:space="0" w:color="auto"/>
              </w:divBdr>
            </w:div>
            <w:div w:id="930547192">
              <w:marLeft w:val="0"/>
              <w:marRight w:val="0"/>
              <w:marTop w:val="0"/>
              <w:marBottom w:val="0"/>
              <w:divBdr>
                <w:top w:val="none" w:sz="0" w:space="0" w:color="auto"/>
                <w:left w:val="none" w:sz="0" w:space="0" w:color="auto"/>
                <w:bottom w:val="none" w:sz="0" w:space="0" w:color="auto"/>
                <w:right w:val="none" w:sz="0" w:space="0" w:color="auto"/>
              </w:divBdr>
              <w:divsChild>
                <w:div w:id="81535213">
                  <w:marLeft w:val="0"/>
                  <w:marRight w:val="0"/>
                  <w:marTop w:val="0"/>
                  <w:marBottom w:val="0"/>
                  <w:divBdr>
                    <w:top w:val="none" w:sz="0" w:space="0" w:color="auto"/>
                    <w:left w:val="none" w:sz="0" w:space="0" w:color="auto"/>
                    <w:bottom w:val="none" w:sz="0" w:space="0" w:color="auto"/>
                    <w:right w:val="none" w:sz="0" w:space="0" w:color="auto"/>
                  </w:divBdr>
                  <w:divsChild>
                    <w:div w:id="1832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3469">
      <w:bodyDiv w:val="1"/>
      <w:marLeft w:val="0"/>
      <w:marRight w:val="0"/>
      <w:marTop w:val="0"/>
      <w:marBottom w:val="0"/>
      <w:divBdr>
        <w:top w:val="none" w:sz="0" w:space="0" w:color="auto"/>
        <w:left w:val="none" w:sz="0" w:space="0" w:color="auto"/>
        <w:bottom w:val="none" w:sz="0" w:space="0" w:color="auto"/>
        <w:right w:val="none" w:sz="0" w:space="0" w:color="auto"/>
      </w:divBdr>
    </w:div>
    <w:div w:id="1203127465">
      <w:bodyDiv w:val="1"/>
      <w:marLeft w:val="0"/>
      <w:marRight w:val="0"/>
      <w:marTop w:val="0"/>
      <w:marBottom w:val="0"/>
      <w:divBdr>
        <w:top w:val="none" w:sz="0" w:space="0" w:color="auto"/>
        <w:left w:val="none" w:sz="0" w:space="0" w:color="auto"/>
        <w:bottom w:val="none" w:sz="0" w:space="0" w:color="auto"/>
        <w:right w:val="none" w:sz="0" w:space="0" w:color="auto"/>
      </w:divBdr>
    </w:div>
    <w:div w:id="1329208176">
      <w:bodyDiv w:val="1"/>
      <w:marLeft w:val="0"/>
      <w:marRight w:val="0"/>
      <w:marTop w:val="0"/>
      <w:marBottom w:val="0"/>
      <w:divBdr>
        <w:top w:val="none" w:sz="0" w:space="0" w:color="auto"/>
        <w:left w:val="none" w:sz="0" w:space="0" w:color="auto"/>
        <w:bottom w:val="none" w:sz="0" w:space="0" w:color="auto"/>
        <w:right w:val="none" w:sz="0" w:space="0" w:color="auto"/>
      </w:divBdr>
    </w:div>
    <w:div w:id="1438940327">
      <w:bodyDiv w:val="1"/>
      <w:marLeft w:val="0"/>
      <w:marRight w:val="0"/>
      <w:marTop w:val="0"/>
      <w:marBottom w:val="0"/>
      <w:divBdr>
        <w:top w:val="none" w:sz="0" w:space="0" w:color="auto"/>
        <w:left w:val="none" w:sz="0" w:space="0" w:color="auto"/>
        <w:bottom w:val="none" w:sz="0" w:space="0" w:color="auto"/>
        <w:right w:val="none" w:sz="0" w:space="0" w:color="auto"/>
      </w:divBdr>
    </w:div>
    <w:div w:id="1558394102">
      <w:bodyDiv w:val="1"/>
      <w:marLeft w:val="0"/>
      <w:marRight w:val="0"/>
      <w:marTop w:val="0"/>
      <w:marBottom w:val="0"/>
      <w:divBdr>
        <w:top w:val="none" w:sz="0" w:space="0" w:color="auto"/>
        <w:left w:val="none" w:sz="0" w:space="0" w:color="auto"/>
        <w:bottom w:val="none" w:sz="0" w:space="0" w:color="auto"/>
        <w:right w:val="none" w:sz="0" w:space="0" w:color="auto"/>
      </w:divBdr>
    </w:div>
    <w:div w:id="1567108159">
      <w:bodyDiv w:val="1"/>
      <w:marLeft w:val="0"/>
      <w:marRight w:val="0"/>
      <w:marTop w:val="0"/>
      <w:marBottom w:val="0"/>
      <w:divBdr>
        <w:top w:val="none" w:sz="0" w:space="0" w:color="auto"/>
        <w:left w:val="none" w:sz="0" w:space="0" w:color="auto"/>
        <w:bottom w:val="none" w:sz="0" w:space="0" w:color="auto"/>
        <w:right w:val="none" w:sz="0" w:space="0" w:color="auto"/>
      </w:divBdr>
      <w:divsChild>
        <w:div w:id="540242634">
          <w:marLeft w:val="0"/>
          <w:marRight w:val="0"/>
          <w:marTop w:val="0"/>
          <w:marBottom w:val="0"/>
          <w:divBdr>
            <w:top w:val="none" w:sz="0" w:space="0" w:color="auto"/>
            <w:left w:val="none" w:sz="0" w:space="0" w:color="auto"/>
            <w:bottom w:val="none" w:sz="0" w:space="0" w:color="auto"/>
            <w:right w:val="none" w:sz="0" w:space="0" w:color="auto"/>
          </w:divBdr>
          <w:divsChild>
            <w:div w:id="1570267178">
              <w:marLeft w:val="0"/>
              <w:marRight w:val="0"/>
              <w:marTop w:val="0"/>
              <w:marBottom w:val="0"/>
              <w:divBdr>
                <w:top w:val="none" w:sz="0" w:space="0" w:color="auto"/>
                <w:left w:val="none" w:sz="0" w:space="0" w:color="auto"/>
                <w:bottom w:val="none" w:sz="0" w:space="0" w:color="auto"/>
                <w:right w:val="none" w:sz="0" w:space="0" w:color="auto"/>
              </w:divBdr>
            </w:div>
            <w:div w:id="824319423">
              <w:marLeft w:val="0"/>
              <w:marRight w:val="0"/>
              <w:marTop w:val="0"/>
              <w:marBottom w:val="0"/>
              <w:divBdr>
                <w:top w:val="none" w:sz="0" w:space="0" w:color="auto"/>
                <w:left w:val="none" w:sz="0" w:space="0" w:color="auto"/>
                <w:bottom w:val="none" w:sz="0" w:space="0" w:color="auto"/>
                <w:right w:val="none" w:sz="0" w:space="0" w:color="auto"/>
              </w:divBdr>
              <w:divsChild>
                <w:div w:id="953025451">
                  <w:marLeft w:val="0"/>
                  <w:marRight w:val="0"/>
                  <w:marTop w:val="0"/>
                  <w:marBottom w:val="0"/>
                  <w:divBdr>
                    <w:top w:val="none" w:sz="0" w:space="0" w:color="auto"/>
                    <w:left w:val="none" w:sz="0" w:space="0" w:color="auto"/>
                    <w:bottom w:val="none" w:sz="0" w:space="0" w:color="auto"/>
                    <w:right w:val="none" w:sz="0" w:space="0" w:color="auto"/>
                  </w:divBdr>
                  <w:divsChild>
                    <w:div w:id="14702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60464">
      <w:bodyDiv w:val="1"/>
      <w:marLeft w:val="0"/>
      <w:marRight w:val="0"/>
      <w:marTop w:val="0"/>
      <w:marBottom w:val="0"/>
      <w:divBdr>
        <w:top w:val="none" w:sz="0" w:space="0" w:color="auto"/>
        <w:left w:val="none" w:sz="0" w:space="0" w:color="auto"/>
        <w:bottom w:val="none" w:sz="0" w:space="0" w:color="auto"/>
        <w:right w:val="none" w:sz="0" w:space="0" w:color="auto"/>
      </w:divBdr>
    </w:div>
    <w:div w:id="190594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kaggle.com/datasets/stevenpeutz/misinformation-fake-news-text-dataset-79k/data?select=EXTRA_RussianPropagandaSubset.cs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lgr\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64977D8BCC4FB0BB438F58536D0098"/>
        <w:category>
          <w:name w:val="General"/>
          <w:gallery w:val="placeholder"/>
        </w:category>
        <w:types>
          <w:type w:val="bbPlcHdr"/>
        </w:types>
        <w:behaviors>
          <w:behavior w:val="content"/>
        </w:behaviors>
        <w:guid w:val="{F6A795AA-C6A7-4CA0-824D-652D63D25F85}"/>
      </w:docPartPr>
      <w:docPartBody>
        <w:p w:rsidR="00000000" w:rsidRDefault="00000000">
          <w:pPr>
            <w:pStyle w:val="EC64977D8BCC4FB0BB438F58536D0098"/>
          </w:pPr>
          <w:r>
            <w:t>Course Number:</w:t>
          </w:r>
        </w:p>
      </w:docPartBody>
    </w:docPart>
    <w:docPart>
      <w:docPartPr>
        <w:name w:val="6CC9812B59834B288962F401C5069202"/>
        <w:category>
          <w:name w:val="General"/>
          <w:gallery w:val="placeholder"/>
        </w:category>
        <w:types>
          <w:type w:val="bbPlcHdr"/>
        </w:types>
        <w:behaviors>
          <w:behavior w:val="content"/>
        </w:behaviors>
        <w:guid w:val="{779BAEC4-3093-46D3-833F-78CB8D2D94D0}"/>
      </w:docPartPr>
      <w:docPartBody>
        <w:p w:rsidR="00000000" w:rsidRDefault="00000000">
          <w:pPr>
            <w:pStyle w:val="6CC9812B59834B288962F401C5069202"/>
          </w:pPr>
          <w:r w:rsidRPr="576062CF">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31"/>
    <w:rsid w:val="00D5254E"/>
    <w:rsid w:val="00F15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A3C6E87780469A834AE872E8E443F5">
    <w:name w:val="D5A3C6E87780469A834AE872E8E443F5"/>
  </w:style>
  <w:style w:type="paragraph" w:customStyle="1" w:styleId="250953DF47BD417D829F52791D441235">
    <w:name w:val="250953DF47BD417D829F52791D441235"/>
  </w:style>
  <w:style w:type="paragraph" w:customStyle="1" w:styleId="28F374217EA04BC4A55EF01F1B9C6F70">
    <w:name w:val="28F374217EA04BC4A55EF01F1B9C6F70"/>
  </w:style>
  <w:style w:type="paragraph" w:customStyle="1" w:styleId="C40EC7E0DA0D4C3FA0E5C68F961D101D">
    <w:name w:val="C40EC7E0DA0D4C3FA0E5C68F961D101D"/>
  </w:style>
  <w:style w:type="paragraph" w:customStyle="1" w:styleId="E5F0B1CD82E34992916145A85C87E13F">
    <w:name w:val="E5F0B1CD82E34992916145A85C87E13F"/>
  </w:style>
  <w:style w:type="paragraph" w:customStyle="1" w:styleId="EC64977D8BCC4FB0BB438F58536D0098">
    <w:name w:val="EC64977D8BCC4FB0BB438F58536D0098"/>
  </w:style>
  <w:style w:type="paragraph" w:customStyle="1" w:styleId="DC4EBBE1D599427FA48DE14F204E1EA1">
    <w:name w:val="DC4EBBE1D599427FA48DE14F204E1EA1"/>
  </w:style>
  <w:style w:type="paragraph" w:customStyle="1" w:styleId="C7452560829B4D9FB58D5D0E77FB0E50">
    <w:name w:val="C7452560829B4D9FB58D5D0E77FB0E50"/>
  </w:style>
  <w:style w:type="paragraph" w:customStyle="1" w:styleId="2F02ABF9926E470891B0FF1FA65320C6">
    <w:name w:val="2F02ABF9926E470891B0FF1FA65320C6"/>
  </w:style>
  <w:style w:type="paragraph" w:customStyle="1" w:styleId="11C16B9B0A5D4E55BFC38135C0E937C4">
    <w:name w:val="11C16B9B0A5D4E55BFC38135C0E937C4"/>
  </w:style>
  <w:style w:type="character" w:styleId="Strong">
    <w:name w:val="Strong"/>
    <w:basedOn w:val="DefaultParagraphFont"/>
    <w:uiPriority w:val="22"/>
    <w:qFormat/>
    <w:rPr>
      <w:b/>
      <w:bCs/>
    </w:rPr>
  </w:style>
  <w:style w:type="paragraph" w:customStyle="1" w:styleId="BE1A9E09C3254D84A1C5681B770337A7">
    <w:name w:val="BE1A9E09C3254D84A1C5681B770337A7"/>
  </w:style>
  <w:style w:type="character" w:styleId="Emphasis">
    <w:name w:val="Emphasis"/>
    <w:basedOn w:val="DefaultParagraphFont"/>
    <w:uiPriority w:val="20"/>
    <w:qFormat/>
    <w:rPr>
      <w:i/>
      <w:iCs/>
    </w:rPr>
  </w:style>
  <w:style w:type="paragraph" w:customStyle="1" w:styleId="38E3A325D19845B989C7C4433245AF37">
    <w:name w:val="38E3A325D19845B989C7C4433245AF37"/>
  </w:style>
  <w:style w:type="paragraph" w:customStyle="1" w:styleId="4F921E0566654F478A6C85EFDC8607F2">
    <w:name w:val="4F921E0566654F478A6C85EFDC8607F2"/>
  </w:style>
  <w:style w:type="paragraph" w:customStyle="1" w:styleId="076A94CD9D1D47BD869D8558D6D39207">
    <w:name w:val="076A94CD9D1D47BD869D8558D6D39207"/>
  </w:style>
  <w:style w:type="paragraph" w:customStyle="1" w:styleId="BD8D05FA29904F948683EB2C67DDCBAE">
    <w:name w:val="BD8D05FA29904F948683EB2C67DDCBAE"/>
  </w:style>
  <w:style w:type="character" w:customStyle="1" w:styleId="Heading1Char">
    <w:name w:val="Heading 1 Char"/>
    <w:basedOn w:val="DefaultParagraphFont"/>
    <w:link w:val="Heading1"/>
    <w:uiPriority w:val="9"/>
    <w:rPr>
      <w:rFonts w:eastAsiaTheme="minorHAnsi"/>
      <w:b/>
      <w:bCs/>
      <w:kern w:val="0"/>
      <w:sz w:val="22"/>
      <w:szCs w:val="22"/>
      <w14:ligatures w14:val="none"/>
    </w:rPr>
  </w:style>
  <w:style w:type="paragraph" w:customStyle="1" w:styleId="3CDCE3B09125437C95BCB544428FAC43">
    <w:name w:val="3CDCE3B09125437C95BCB544428FAC43"/>
  </w:style>
  <w:style w:type="paragraph" w:customStyle="1" w:styleId="19CF9E4EEE2A4497B59DCE04F2A6DC10">
    <w:name w:val="19CF9E4EEE2A4497B59DCE04F2A6DC10"/>
  </w:style>
  <w:style w:type="paragraph" w:customStyle="1" w:styleId="A8DFF60B82A44F96AF74CD296D7DCF78">
    <w:name w:val="A8DFF60B82A44F96AF74CD296D7DCF78"/>
  </w:style>
  <w:style w:type="paragraph" w:customStyle="1" w:styleId="4CFA851DF0BA431C8F1439DFA9955CD3">
    <w:name w:val="4CFA851DF0BA431C8F1439DFA9955CD3"/>
  </w:style>
  <w:style w:type="character" w:customStyle="1" w:styleId="Heading3Char">
    <w:name w:val="Heading 3 Char"/>
    <w:basedOn w:val="DefaultParagraphFont"/>
    <w:link w:val="Heading3"/>
    <w:uiPriority w:val="9"/>
    <w:rPr>
      <w:rFonts w:eastAsiaTheme="minorHAnsi"/>
      <w:b/>
      <w:bCs/>
      <w:i/>
      <w:iCs/>
      <w:kern w:val="0"/>
      <w:sz w:val="22"/>
      <w:szCs w:val="22"/>
      <w14:ligatures w14:val="none"/>
    </w:rPr>
  </w:style>
  <w:style w:type="paragraph" w:customStyle="1" w:styleId="BAB491C4DBE04D30AD06F2FD304B7442">
    <w:name w:val="BAB491C4DBE04D30AD06F2FD304B7442"/>
  </w:style>
  <w:style w:type="paragraph" w:customStyle="1" w:styleId="68B9055EA58D41569683D6B549697F0A">
    <w:name w:val="68B9055EA58D41569683D6B549697F0A"/>
  </w:style>
  <w:style w:type="character" w:customStyle="1" w:styleId="Heading4Char">
    <w:name w:val="Heading 4 Char"/>
    <w:basedOn w:val="DefaultParagraphFont"/>
    <w:link w:val="Heading4"/>
    <w:uiPriority w:val="9"/>
    <w:rPr>
      <w:rFonts w:eastAsiaTheme="minorHAnsi"/>
      <w:b/>
      <w:bCs/>
      <w:kern w:val="0"/>
      <w:sz w:val="22"/>
      <w:szCs w:val="22"/>
      <w14:ligatures w14:val="none"/>
    </w:rPr>
  </w:style>
  <w:style w:type="paragraph" w:customStyle="1" w:styleId="7CEAE3190B3D4DFF9EEA1754542773BD">
    <w:name w:val="7CEAE3190B3D4DFF9EEA1754542773BD"/>
  </w:style>
  <w:style w:type="paragraph" w:customStyle="1" w:styleId="88C098D426534337B3A8D1E722072751">
    <w:name w:val="88C098D426534337B3A8D1E722072751"/>
  </w:style>
  <w:style w:type="paragraph" w:customStyle="1" w:styleId="8143EB1A0A1B4C6AB037DA173BF89A7F">
    <w:name w:val="8143EB1A0A1B4C6AB037DA173BF89A7F"/>
  </w:style>
  <w:style w:type="paragraph" w:customStyle="1" w:styleId="58D9C81860124803936C3F2B37B0622B">
    <w:name w:val="58D9C81860124803936C3F2B37B0622B"/>
  </w:style>
  <w:style w:type="character" w:customStyle="1" w:styleId="Heading5Char">
    <w:name w:val="Heading 5 Char"/>
    <w:basedOn w:val="DefaultParagraphFont"/>
    <w:link w:val="Heading5"/>
    <w:uiPriority w:val="9"/>
    <w:rPr>
      <w:rFonts w:eastAsiaTheme="minorHAnsi"/>
      <w:b/>
      <w:bCs/>
      <w:i/>
      <w:iCs/>
      <w:kern w:val="0"/>
      <w:sz w:val="22"/>
      <w:szCs w:val="22"/>
      <w14:ligatures w14:val="none"/>
    </w:rPr>
  </w:style>
  <w:style w:type="paragraph" w:customStyle="1" w:styleId="4DCD79F1338E42CC8B63FF7C65FD7A26">
    <w:name w:val="4DCD79F1338E42CC8B63FF7C65FD7A26"/>
  </w:style>
  <w:style w:type="paragraph" w:customStyle="1" w:styleId="D14B41B4F5A34FAFBB5C528E6336022B">
    <w:name w:val="D14B41B4F5A34FAFBB5C528E6336022B"/>
  </w:style>
  <w:style w:type="paragraph" w:customStyle="1" w:styleId="6CC9812B59834B288962F401C5069202">
    <w:name w:val="6CC9812B59834B288962F401C5069202"/>
  </w:style>
  <w:style w:type="paragraph" w:customStyle="1" w:styleId="01124CC85A5D45C2874D2D45297EEE15">
    <w:name w:val="01124CC85A5D45C2874D2D45297EEE15"/>
  </w:style>
  <w:style w:type="paragraph" w:customStyle="1" w:styleId="3B494EC4732B41CF9105E9902C8CBB85">
    <w:name w:val="3B494EC4732B41CF9105E9902C8CBB85"/>
  </w:style>
  <w:style w:type="paragraph" w:customStyle="1" w:styleId="37F513C9DCFE45C38B3D8CB85AB2FFBF">
    <w:name w:val="37F513C9DCFE45C38B3D8CB85AB2FFBF"/>
  </w:style>
  <w:style w:type="paragraph" w:customStyle="1" w:styleId="EE46EA1EB41E4256A16A65740D2EBFA2">
    <w:name w:val="EE46EA1EB41E4256A16A65740D2EBFA2"/>
  </w:style>
  <w:style w:type="paragraph" w:customStyle="1" w:styleId="93A21EC8D15C46149FBA60869D70C591">
    <w:name w:val="93A21EC8D15C46149FBA60869D70C591"/>
  </w:style>
  <w:style w:type="paragraph" w:customStyle="1" w:styleId="D2CF160D16EA4B0DA1906B38E78B0A11">
    <w:name w:val="D2CF160D16EA4B0DA1906B38E78B0A11"/>
  </w:style>
  <w:style w:type="paragraph" w:customStyle="1" w:styleId="2E038A85113C4E029147D656652275CF">
    <w:name w:val="2E038A85113C4E029147D656652275CF"/>
  </w:style>
  <w:style w:type="paragraph" w:customStyle="1" w:styleId="F42DFD7AA67747DE9E2729ADD6155087">
    <w:name w:val="F42DFD7AA67747DE9E2729ADD6155087"/>
  </w:style>
  <w:style w:type="paragraph" w:customStyle="1" w:styleId="D8BAB8ED2E244FB9A5881814E6A92DA3">
    <w:name w:val="D8BAB8ED2E244FB9A5881814E6A92DA3"/>
  </w:style>
  <w:style w:type="paragraph" w:customStyle="1" w:styleId="58E974F030D34BBDA6823900DC182FB8">
    <w:name w:val="58E974F030D34BBDA6823900DC182FB8"/>
  </w:style>
  <w:style w:type="paragraph" w:customStyle="1" w:styleId="A869CAA37FF24003905DC1D70E588F36">
    <w:name w:val="A869CAA37FF24003905DC1D70E588F36"/>
  </w:style>
  <w:style w:type="paragraph" w:customStyle="1" w:styleId="908CA7768FE446209F70B308C387E0AB">
    <w:name w:val="908CA7768FE446209F70B308C387E0AB"/>
  </w:style>
  <w:style w:type="paragraph" w:customStyle="1" w:styleId="CC3A850AAA0646419ED1F3FAE5CB5296">
    <w:name w:val="CC3A850AAA0646419ED1F3FAE5CB5296"/>
  </w:style>
  <w:style w:type="paragraph" w:customStyle="1" w:styleId="0BB53C025D514C609974A02955A29AB3">
    <w:name w:val="0BB53C025D514C609974A02955A29AB3"/>
  </w:style>
  <w:style w:type="paragraph" w:customStyle="1" w:styleId="24BA36A036E141909FBB5E75011E3452">
    <w:name w:val="24BA36A036E141909FBB5E75011E3452"/>
  </w:style>
  <w:style w:type="paragraph" w:customStyle="1" w:styleId="6CD43D4A55A74069A679F4101AF53DBE">
    <w:name w:val="6CD43D4A55A74069A679F4101AF53DBE"/>
  </w:style>
  <w:style w:type="paragraph" w:customStyle="1" w:styleId="E93DD8B8A14C4FAD90CF0310BBD142BE">
    <w:name w:val="E93DD8B8A14C4FAD90CF0310BBD142BE"/>
  </w:style>
  <w:style w:type="paragraph" w:customStyle="1" w:styleId="C31A16691239481084E43AE79F1FEA63">
    <w:name w:val="C31A16691239481084E43AE79F1FEA63"/>
  </w:style>
  <w:style w:type="paragraph" w:customStyle="1" w:styleId="ED809ED30F1B4C59A3309A690834DDF4">
    <w:name w:val="ED809ED30F1B4C59A3309A690834DDF4"/>
  </w:style>
  <w:style w:type="paragraph" w:customStyle="1" w:styleId="C5EEC0951FE9443D851F5E721B443C19">
    <w:name w:val="C5EEC0951FE9443D851F5E721B443C19"/>
  </w:style>
  <w:style w:type="paragraph" w:customStyle="1" w:styleId="941DD3327E0C4D31B814F61B5BB79E28">
    <w:name w:val="941DD3327E0C4D31B814F61B5BB79E28"/>
  </w:style>
  <w:style w:type="paragraph" w:customStyle="1" w:styleId="A24C429D4A034DC99AE34D842D052539">
    <w:name w:val="A24C429D4A034DC99AE34D842D052539"/>
  </w:style>
  <w:style w:type="paragraph" w:customStyle="1" w:styleId="D0D7BAF04F62425ABF60199ABAD12734">
    <w:name w:val="D0D7BAF04F62425ABF60199ABAD12734"/>
  </w:style>
  <w:style w:type="paragraph" w:customStyle="1" w:styleId="9FA3EC9A0E5640D792C5C0A7F206C5DD">
    <w:name w:val="9FA3EC9A0E5640D792C5C0A7F206C5DD"/>
  </w:style>
  <w:style w:type="paragraph" w:customStyle="1" w:styleId="BBBC0D1175454814B5DD71A9DEBE00F0">
    <w:name w:val="BBBC0D1175454814B5DD71A9DEBE00F0"/>
  </w:style>
  <w:style w:type="paragraph" w:customStyle="1" w:styleId="14DB3D050FD449A58CD1B998F949C233">
    <w:name w:val="14DB3D050FD449A58CD1B998F949C233"/>
  </w:style>
  <w:style w:type="paragraph" w:customStyle="1" w:styleId="4E070D15B5E346ABBEFBC177C65EE9D6">
    <w:name w:val="4E070D15B5E346ABBEFBC177C65EE9D6"/>
  </w:style>
  <w:style w:type="paragraph" w:customStyle="1" w:styleId="E583319E5E084052ADEF40FD82BDC772">
    <w:name w:val="E583319E5E084052ADEF40FD82BDC772"/>
  </w:style>
  <w:style w:type="paragraph" w:customStyle="1" w:styleId="A02743F6B0214B488D0C0121E194729B">
    <w:name w:val="A02743F6B0214B488D0C0121E194729B"/>
  </w:style>
  <w:style w:type="paragraph" w:customStyle="1" w:styleId="2F1123FF9B2A44008AC56CA8EDA89AF1">
    <w:name w:val="2F1123FF9B2A44008AC56CA8EDA89AF1"/>
  </w:style>
  <w:style w:type="paragraph" w:customStyle="1" w:styleId="D3AD6615C6A84FE28C4F01C9D0DA08FF">
    <w:name w:val="D3AD6615C6A84FE28C4F01C9D0DA08FF"/>
  </w:style>
  <w:style w:type="paragraph" w:customStyle="1" w:styleId="D3DD8B9B6A164755A71D4FE5817FD3A6">
    <w:name w:val="D3DD8B9B6A164755A71D4FE5817FD3A6"/>
  </w:style>
  <w:style w:type="paragraph" w:customStyle="1" w:styleId="01F0C7CA06A74934B88A47ABCB265CE6">
    <w:name w:val="01F0C7CA06A74934B88A47ABCB265CE6"/>
  </w:style>
  <w:style w:type="paragraph" w:customStyle="1" w:styleId="FD65DBC5E20F4663AD2E89662274D975">
    <w:name w:val="FD65DBC5E20F4663AD2E89662274D975"/>
  </w:style>
  <w:style w:type="paragraph" w:customStyle="1" w:styleId="A6E6B671D5404AEBA68D3202BCE1CA82">
    <w:name w:val="A6E6B671D5404AEBA68D3202BCE1CA82"/>
  </w:style>
  <w:style w:type="paragraph" w:customStyle="1" w:styleId="3892F6E9DE5C46D99EE5652F39ADD5DE">
    <w:name w:val="3892F6E9DE5C46D99EE5652F39ADD5DE"/>
  </w:style>
  <w:style w:type="paragraph" w:customStyle="1" w:styleId="6615D60FE0C0470C9F76A4D34DA2F825">
    <w:name w:val="6615D60FE0C0470C9F76A4D34DA2F825"/>
  </w:style>
  <w:style w:type="paragraph" w:customStyle="1" w:styleId="D3AB859599634D23AED7367132A94401">
    <w:name w:val="D3AB859599634D23AED7367132A94401"/>
  </w:style>
  <w:style w:type="paragraph" w:customStyle="1" w:styleId="4C4FDEF111F14F7598A7F92621918747">
    <w:name w:val="4C4FDEF111F14F7598A7F92621918747"/>
  </w:style>
  <w:style w:type="paragraph" w:customStyle="1" w:styleId="24FB129F74A3442BA0E34348D969C9C8">
    <w:name w:val="24FB129F74A3442BA0E34348D969C9C8"/>
  </w:style>
  <w:style w:type="paragraph" w:customStyle="1" w:styleId="2EB05F5DCB9449D19175BDCFC6466D27">
    <w:name w:val="2EB05F5DCB9449D19175BDCFC6466D27"/>
  </w:style>
  <w:style w:type="paragraph" w:customStyle="1" w:styleId="81C3F1DE42AB4E4F9263F2B28A4BE5D7">
    <w:name w:val="81C3F1DE42AB4E4F9263F2B28A4BE5D7"/>
  </w:style>
  <w:style w:type="paragraph" w:customStyle="1" w:styleId="FB95B8A233794933AEBF5733E4F16139">
    <w:name w:val="FB95B8A233794933AEBF5733E4F16139"/>
  </w:style>
  <w:style w:type="paragraph" w:customStyle="1" w:styleId="CCA046DD18FE49E09AF6CABD46839784">
    <w:name w:val="CCA046DD18FE49E09AF6CABD46839784"/>
  </w:style>
  <w:style w:type="paragraph" w:customStyle="1" w:styleId="64C46CDBA78A4E4F92662D439C66EED8">
    <w:name w:val="64C46CDBA78A4E4F92662D439C66EED8"/>
  </w:style>
  <w:style w:type="paragraph" w:customStyle="1" w:styleId="7750D2EF083A4EC7A7290E3BFADDDFDF">
    <w:name w:val="7750D2EF083A4EC7A7290E3BFADDDFDF"/>
  </w:style>
  <w:style w:type="paragraph" w:customStyle="1" w:styleId="FD9EB81E3D49433ABFB731DB33EDF429">
    <w:name w:val="FD9EB81E3D49433ABFB731DB33EDF429"/>
  </w:style>
  <w:style w:type="paragraph" w:customStyle="1" w:styleId="453B32918DF54E00A6B60BCBA33E2E38">
    <w:name w:val="453B32918DF54E00A6B60BCBA33E2E38"/>
  </w:style>
  <w:style w:type="paragraph" w:customStyle="1" w:styleId="3D3F6C489A4E48608B140C4389C492C2">
    <w:name w:val="3D3F6C489A4E48608B140C4389C492C2"/>
  </w:style>
  <w:style w:type="paragraph" w:customStyle="1" w:styleId="0C2B4EB4C5384659837E20BE23FBA6E5">
    <w:name w:val="0C2B4EB4C5384659837E20BE23FBA6E5"/>
  </w:style>
  <w:style w:type="paragraph" w:customStyle="1" w:styleId="9C4142FAF013459EBE3F11DD3535CE24">
    <w:name w:val="9C4142FAF013459EBE3F11DD3535CE24"/>
  </w:style>
  <w:style w:type="paragraph" w:customStyle="1" w:styleId="A204010DF6A64F9BA189E1516085C504">
    <w:name w:val="A204010DF6A64F9BA189E1516085C504"/>
  </w:style>
  <w:style w:type="paragraph" w:customStyle="1" w:styleId="2E55A1ECC3A545B4A8D7743F49DC6E73">
    <w:name w:val="2E55A1ECC3A545B4A8D7743F49DC6E73"/>
  </w:style>
  <w:style w:type="paragraph" w:customStyle="1" w:styleId="A2ACAAE5F7484FB081B258F18C20CDEB">
    <w:name w:val="A2ACAAE5F7484FB081B258F18C20CDEB"/>
  </w:style>
  <w:style w:type="paragraph" w:customStyle="1" w:styleId="185B5E61227547DB957FC8D0ADFAB411">
    <w:name w:val="185B5E61227547DB957FC8D0ADFAB411"/>
  </w:style>
  <w:style w:type="paragraph" w:customStyle="1" w:styleId="0C6F4F9BED374269957343A384DEB5DE">
    <w:name w:val="0C6F4F9BED374269957343A384DEB5DE"/>
  </w:style>
  <w:style w:type="paragraph" w:customStyle="1" w:styleId="B15700F667B6468CB38AAF42133D300A">
    <w:name w:val="B15700F667B6468CB38AAF42133D300A"/>
  </w:style>
  <w:style w:type="paragraph" w:customStyle="1" w:styleId="4E0B32C839E9432BB0D083B9191AE556">
    <w:name w:val="4E0B32C839E9432BB0D083B9191AE556"/>
  </w:style>
  <w:style w:type="paragraph" w:customStyle="1" w:styleId="EEB9CBE592D44D5E94E2EF3242D0687F">
    <w:name w:val="EEB9CBE592D44D5E94E2EF3242D0687F"/>
  </w:style>
  <w:style w:type="paragraph" w:customStyle="1" w:styleId="A643EA25957E4C10B95C004A7D96C965">
    <w:name w:val="A643EA25957E4C10B95C004A7D96C965"/>
  </w:style>
  <w:style w:type="character" w:styleId="Hyperlink">
    <w:name w:val="Hyperlink"/>
    <w:basedOn w:val="DefaultParagraphFont"/>
    <w:uiPriority w:val="99"/>
    <w:unhideWhenUsed/>
    <w:rPr>
      <w:color w:val="467886" w:themeColor="hyperlink"/>
      <w:u w:val="single"/>
    </w:rPr>
  </w:style>
  <w:style w:type="paragraph" w:customStyle="1" w:styleId="E3020F7DAD02424B9D50B889A0F4016A">
    <w:name w:val="E3020F7DAD02424B9D50B889A0F401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10</Pages>
  <Words>1533</Words>
  <Characters>9446</Characters>
  <Application>Microsoft Office Word</Application>
  <DocSecurity>0</DocSecurity>
  <Lines>219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2024-09-27T16:06:00Z</dcterms:created>
  <dcterms:modified xsi:type="dcterms:W3CDTF">2024-09-28T13:13:00Z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7740ec34-1252-46ca-83e1-4d1b3e55dc41</vt:lpwstr>
  </property>
</Properties>
</file>